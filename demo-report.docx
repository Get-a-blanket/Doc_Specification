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38" w:rsidRPr="00C51438" w:rsidRDefault="00C51438" w:rsidP="00C51438">
      <w:pPr>
        <w:widowControl w:val="0"/>
        <w:autoSpaceDE w:val="0"/>
        <w:autoSpaceDN w:val="0"/>
        <w:spacing w:before="70" w:line="240" w:lineRule="auto"/>
        <w:ind w:left="2787"/>
        <w:jc w:val="left"/>
        <w:rPr>
          <w:rFonts w:ascii="Times New Roman" w:hAnsi="Times New Roman"/>
          <w:szCs w:val="24"/>
          <w:lang w:eastAsia="en-US"/>
        </w:rPr>
      </w:pPr>
      <w:bookmarkStart w:id="0" w:name="_GoBack"/>
      <w:bookmarkEnd w:id="0"/>
      <w:r w:rsidRPr="00C51438">
        <w:rPr>
          <w:rFonts w:ascii="Times New Roman" w:hAnsi="Times New Roman"/>
          <w:szCs w:val="24"/>
          <w:lang w:eastAsia="en-US"/>
        </w:rPr>
        <w:t>УТВЕРЖДЕНО</w:t>
      </w:r>
    </w:p>
    <w:p w:rsidR="00C51438" w:rsidRPr="00C51438" w:rsidRDefault="00C51438" w:rsidP="00C51438">
      <w:pPr>
        <w:widowControl w:val="0"/>
        <w:autoSpaceDE w:val="0"/>
        <w:autoSpaceDN w:val="0"/>
        <w:spacing w:before="5" w:line="240" w:lineRule="auto"/>
        <w:jc w:val="left"/>
        <w:rPr>
          <w:rFonts w:ascii="Times New Roman" w:hAnsi="Times New Roman"/>
          <w:sz w:val="25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Courier New"/>
          <w:sz w:val="20"/>
          <w:szCs w:val="22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Courier New"/>
          <w:sz w:val="20"/>
          <w:szCs w:val="22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Courier New" w:hAnsi="Times New Roman"/>
          <w:sz w:val="22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ПРОГРАММНЫЙ ПРОДУКТ</w:t>
      </w:r>
      <w:r w:rsidRPr="00C51438">
        <w:rPr>
          <w:rFonts w:ascii="Times New Roman" w:hAnsi="Times New Roman"/>
          <w:szCs w:val="24"/>
          <w:lang w:eastAsia="en-US"/>
        </w:rPr>
        <w:t xml:space="preserve"> ДЛЯ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ОБЕСПЕЧЕНИЯ РАБОТЫ СИСТЕМЫ ВЕНДИНГОВЫХ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АППАРАТОВ ДЛЯ КРАТКОСРОЧНОЙ СДАЧИ ПЛЕДОВ В</w:t>
      </w:r>
    </w:p>
    <w:p w:rsidR="00C51438" w:rsidRPr="00C51438" w:rsidRDefault="00C51438" w:rsidP="00C51438">
      <w:pPr>
        <w:widowControl w:val="0"/>
        <w:autoSpaceDE w:val="0"/>
        <w:autoSpaceDN w:val="0"/>
        <w:spacing w:before="129" w:line="240" w:lineRule="auto"/>
        <w:ind w:left="2653" w:right="300"/>
        <w:jc w:val="center"/>
        <w:rPr>
          <w:rFonts w:ascii="Times New Roman" w:hAnsi="Times New Roman"/>
          <w:szCs w:val="24"/>
          <w:lang w:eastAsia="en-US"/>
        </w:rPr>
      </w:pPr>
      <w:r w:rsidRPr="00C51438">
        <w:rPr>
          <w:rFonts w:ascii="Times New Roman" w:hAnsi="Times New Roman"/>
          <w:szCs w:val="24"/>
          <w:lang w:eastAsia="en-US"/>
        </w:rPr>
        <w:t>АРЕНДУ</w:t>
      </w: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jc w:val="left"/>
        <w:rPr>
          <w:rFonts w:ascii="Times New Roman" w:hAnsi="Times New Roman"/>
          <w:sz w:val="25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  <w:r w:rsidRPr="00C51438">
        <w:rPr>
          <w:rFonts w:ascii="Times New Roman" w:hAnsi="Times New Roman"/>
          <w:b/>
          <w:bCs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41910</wp:posOffset>
                </wp:positionV>
                <wp:extent cx="539750" cy="4480560"/>
                <wp:effectExtent l="635" t="0" r="2540" b="5715"/>
                <wp:wrapNone/>
                <wp:docPr id="443" name="Группа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4480560"/>
                          <a:chOff x="1786" y="66"/>
                          <a:chExt cx="850" cy="7056"/>
                        </a:xfrm>
                      </wpg:grpSpPr>
                      <pic:pic xmlns:pic="http://schemas.openxmlformats.org/drawingml/2006/picture">
                        <pic:nvPicPr>
                          <pic:cNvPr id="444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65"/>
                            <a:ext cx="850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5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96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6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25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7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8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1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9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0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6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1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41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2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3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4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4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78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5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82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6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05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7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02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8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1958" y="11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A2A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AutoShape 453"/>
                        <wps:cNvSpPr>
                          <a:spLocks/>
                        </wps:cNvSpPr>
                        <wps:spPr bwMode="auto">
                          <a:xfrm>
                            <a:off x="1958" y="1153"/>
                            <a:ext cx="87" cy="15"/>
                          </a:xfrm>
                          <a:custGeom>
                            <a:avLst/>
                            <a:gdLst>
                              <a:gd name="T0" fmla="+- 0 2030 1958"/>
                              <a:gd name="T1" fmla="*/ T0 w 87"/>
                              <a:gd name="T2" fmla="+- 0 1153 1153"/>
                              <a:gd name="T3" fmla="*/ 1153 h 15"/>
                              <a:gd name="T4" fmla="+- 0 2045 1958"/>
                              <a:gd name="T5" fmla="*/ T4 w 87"/>
                              <a:gd name="T6" fmla="+- 0 1153 1153"/>
                              <a:gd name="T7" fmla="*/ 1153 h 15"/>
                              <a:gd name="T8" fmla="+- 0 1958 1958"/>
                              <a:gd name="T9" fmla="*/ T8 w 87"/>
                              <a:gd name="T10" fmla="+- 0 1168 1153"/>
                              <a:gd name="T11" fmla="*/ 1168 h 15"/>
                              <a:gd name="T12" fmla="+- 0 1973 1958"/>
                              <a:gd name="T13" fmla="*/ T12 w 87"/>
                              <a:gd name="T14" fmla="+- 0 1168 1153"/>
                              <a:gd name="T15" fmla="*/ 116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5">
                                <a:moveTo>
                                  <a:pt x="72" y="0"/>
                                </a:moveTo>
                                <a:lnTo>
                                  <a:pt x="87" y="0"/>
                                </a:lnTo>
                                <a:moveTo>
                                  <a:pt x="0" y="15"/>
                                </a:moveTo>
                                <a:lnTo>
                                  <a:pt x="15" y="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9292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296"/>
                            <a:ext cx="850" cy="15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1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174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2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03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3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275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4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13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5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347"/>
                            <a:ext cx="116" cy="1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6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33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7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62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149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9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2030" y="15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3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1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5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1880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3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2030" y="193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030" y="194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939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469"/>
                        <wps:cNvCnPr>
                          <a:cxnSpLocks noChangeShapeType="1"/>
                        </wps:cNvCnPr>
                        <wps:spPr bwMode="auto">
                          <a:xfrm>
                            <a:off x="1915" y="196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6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952"/>
                            <a:ext cx="13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067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8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10"/>
                            <a:ext cx="116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9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197"/>
                            <a:ext cx="101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21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1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6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2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39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3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44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4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470"/>
                            <a:ext cx="44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1837"/>
                            <a:ext cx="850" cy="1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6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600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7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15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8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2729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9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5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78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1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280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2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30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3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2873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4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2030" y="289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5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6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33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7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176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8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3205"/>
                            <a:ext cx="58" cy="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9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334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3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1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64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2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4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3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2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4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3536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5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6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6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5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7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622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8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75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9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0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0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2030" y="38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020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1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3104"/>
                            <a:ext cx="850" cy="1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2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38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3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5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4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6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896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6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3968"/>
                            <a:ext cx="72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7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1958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1987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19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39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097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1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4141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3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3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14"/>
                            <a:ext cx="58" cy="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4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7" y="4414"/>
                            <a:ext cx="58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5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457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6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1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544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8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0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9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30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688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1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73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2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88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3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49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4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3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496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6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2030" y="499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7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149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8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030" y="52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533"/>
                        <wps:cNvCnPr>
                          <a:cxnSpLocks noChangeShapeType="1"/>
                        </wps:cNvCnPr>
                        <wps:spPr bwMode="auto">
                          <a:xfrm>
                            <a:off x="1958" y="52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4385"/>
                            <a:ext cx="850" cy="15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1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3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2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27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3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07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4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5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5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365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6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1958" y="544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6565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7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4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8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52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9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5595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0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2030" y="56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1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5883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1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3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5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4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598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5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27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6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7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099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171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9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4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286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1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329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2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2030" y="63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2727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3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5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4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48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5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53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6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2030" y="656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D1D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7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5" y="5883"/>
                            <a:ext cx="850" cy="1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8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" y="661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9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2" y="6646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1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3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2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61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3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79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4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" y="6819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5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4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6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87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7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4" y="689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8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" y="6920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9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2002" y="6985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2030" y="698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6060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FD930" id="Группа 443" o:spid="_x0000_s1026" style="position:absolute;margin-left:89.3pt;margin-top:3.3pt;width:42.5pt;height:352.8pt;z-index:251658752;mso-position-horizontal-relative:page" coordorigin="1786,66" coordsize="850,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27" type="#_x0000_t75" style="position:absolute;left:1785;top:65;width:8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">
                  <v:imagedata r:id="rId126" o:title=""/>
                </v:shape>
                <v:shape id="Picture 439" o:spid="_x0000_s1028" type="#_x0000_t75" style="position:absolute;left:1958;top:296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">
                  <v:imagedata r:id="rId127" o:title=""/>
                </v:shape>
                <v:shape id="Picture 440" o:spid="_x0000_s1029" type="#_x0000_t75" style="position:absolute;left:1958;top:325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">
                  <v:imagedata r:id="rId128" o:title=""/>
                </v:shape>
                <v:shape id="Picture 441" o:spid="_x0000_s1030" type="#_x0000_t75" style="position:absolute;left:1958;top:39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">
                  <v:imagedata r:id="rId129" o:title=""/>
                </v:shape>
                <v:shape id="Picture 442" o:spid="_x0000_s1031" type="#_x0000_t75" style="position:absolute;left:1958;top:41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">
                  <v:imagedata r:id="rId130" o:title=""/>
                </v:shape>
                <v:shape id="Picture 443" o:spid="_x0000_s1032" type="#_x0000_t75" style="position:absolute;left:1958;top:440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">
                  <v:imagedata r:id="rId131" o:title=""/>
                </v:shape>
                <v:shape id="Picture 444" o:spid="_x0000_s1033" type="#_x0000_t75" style="position:absolute;left:1958;top:526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">
                  <v:imagedata r:id="rId132" o:title=""/>
                </v:shape>
                <v:shape id="Picture 445" o:spid="_x0000_s1034" type="#_x0000_t75" style="position:absolute;left:1958;top:541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">
                  <v:imagedata r:id="rId133" o:title=""/>
                </v:shape>
                <v:shape id="Picture 446" o:spid="_x0000_s1035" type="#_x0000_t75" style="position:absolute;left:1958;top:62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">
                  <v:imagedata r:id="rId134" o:title=""/>
                </v:shape>
                <v:shape id="Picture 447" o:spid="_x0000_s1036" type="#_x0000_t75" style="position:absolute;left:1958;top:64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">
                  <v:imagedata r:id="rId135" o:title=""/>
                </v:shape>
                <v:shape id="Picture 448" o:spid="_x0000_s1037" type="#_x0000_t75" style="position:absolute;left:1958;top:78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">
                  <v:imagedata r:id="rId136" o:title=""/>
                </v:shape>
                <v:shape id="Picture 449" o:spid="_x0000_s1038" type="#_x0000_t75" style="position:absolute;left:1958;top:82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">
                  <v:imagedata r:id="rId137" o:title=""/>
                </v:shape>
                <v:shape id="Picture 450" o:spid="_x0000_s1039" type="#_x0000_t75" style="position:absolute;left:1958;top:105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">
                  <v:imagedata r:id="rId138" o:title=""/>
                </v:shape>
                <v:shape id="Picture 451" o:spid="_x0000_s1040" type="#_x0000_t75" style="position:absolute;left:1958;top:1102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">
                  <v:imagedata r:id="rId139" o:title=""/>
                </v:shape>
                <v:line id="Line 452" o:spid="_x0000_s1041" style="position:absolute;visibility:visible;mso-wrap-style:square" from="1958,1153" to="1973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" strokecolor="#2a2a2a" strokeweight=".72pt"/>
                <v:shape id="AutoShape 453" o:spid="_x0000_s1042" style="position:absolute;left:1958;top:1153;width:87;height:15;visibility:visible;mso-wrap-style:square;v-text-anchor:top" coordsize="8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" path="m72,l87,m,15r15,e" filled="f" strokecolor="#292929" strokeweight=".72pt">
                  <v:path arrowok="t" o:connecttype="custom" o:connectlocs="72,1153;87,1153;0,1168;15,1168" o:connectangles="0,0,0,0"/>
                </v:shape>
                <v:shape id="Picture 454" o:spid="_x0000_s1043" type="#_x0000_t75" style="position:absolute;left:1785;top:296;width:850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">
                  <v:imagedata r:id="rId140" o:title=""/>
                </v:shape>
                <v:shape id="Picture 455" o:spid="_x0000_s1044" type="#_x0000_t75" style="position:absolute;left:1958;top:1174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">
                  <v:imagedata r:id="rId141" o:title=""/>
                </v:shape>
                <v:shape id="Picture 456" o:spid="_x0000_s1045" type="#_x0000_t75" style="position:absolute;left:1958;top:1203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">
                  <v:imagedata r:id="rId142" o:title=""/>
                </v:shape>
                <v:shape id="Picture 457" o:spid="_x0000_s1046" type="#_x0000_t75" style="position:absolute;left:1958;top:1275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">
                  <v:imagedata r:id="rId143" o:title=""/>
                </v:shape>
                <v:shape id="Picture 458" o:spid="_x0000_s1047" type="#_x0000_t75" style="position:absolute;left:1972;top:13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">
                  <v:imagedata r:id="rId144" o:title=""/>
                </v:shape>
                <v:shape id="Picture 459" o:spid="_x0000_s1048" type="#_x0000_t75" style="position:absolute;left:1929;top:1347;width:116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">
                  <v:imagedata r:id="rId145" o:title=""/>
                </v:shape>
                <v:shape id="Picture 460" o:spid="_x0000_s1049" type="#_x0000_t75" style="position:absolute;left:1929;top:1433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">
                  <v:imagedata r:id="rId146" o:title=""/>
                </v:shape>
                <v:shape id="Picture 461" o:spid="_x0000_s1050" type="#_x0000_t75" style="position:absolute;left:1929;top:1462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">
                  <v:imagedata r:id="rId147" o:title=""/>
                </v:shape>
                <v:shape id="Picture 462" o:spid="_x0000_s1051" type="#_x0000_t75" style="position:absolute;left:1929;top:149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">
                  <v:imagedata r:id="rId148" o:title=""/>
                </v:shape>
                <v:line id="Line 463" o:spid="_x0000_s1052" style="position:absolute;visibility:visible;mso-wrap-style:square" from="2030,1528" to="2045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" strokecolor="#232323" strokeweight=".72pt"/>
                <v:shape id="Picture 464" o:spid="_x0000_s1053" type="#_x0000_t75" style="position:absolute;left:1958;top:183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">
                  <v:imagedata r:id="rId149" o:title=""/>
                </v:shape>
                <v:shape id="Picture 465" o:spid="_x0000_s1054" type="#_x0000_t75" style="position:absolute;left:1958;top:185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">
                  <v:imagedata r:id="rId150" o:title=""/>
                </v:shape>
                <v:shape id="Picture 466" o:spid="_x0000_s1055" type="#_x0000_t75" style="position:absolute;left:1958;top:1880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">
                  <v:imagedata r:id="rId151" o:title=""/>
                </v:shape>
                <v:line id="Line 467" o:spid="_x0000_s1056" style="position:absolute;visibility:visible;mso-wrap-style:square" from="2030,1931" to="204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" strokecolor="#161616" strokeweight=".72pt"/>
                <v:line id="Line 468" o:spid="_x0000_s1057" style="position:absolute;visibility:visible;mso-wrap-style:square" from="2030,1945" to="2045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" strokecolor="#393939" strokeweight=".72pt"/>
                <v:line id="Line 469" o:spid="_x0000_s1058" style="position:absolute;visibility:visible;mso-wrap-style:square" from="1915,1960" to="193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" strokecolor="#7e7e7e" strokeweight=".72pt"/>
                <v:shape id="Picture 470" o:spid="_x0000_s1059" type="#_x0000_t75" style="position:absolute;left:1915;top:1952;width:13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">
                  <v:imagedata r:id="rId152" o:title=""/>
                </v:shape>
                <v:shape id="Picture 471" o:spid="_x0000_s1060" type="#_x0000_t75" style="position:absolute;left:1958;top:2067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">
                  <v:imagedata r:id="rId153" o:title=""/>
                </v:shape>
                <v:shape id="Picture 472" o:spid="_x0000_s1061" type="#_x0000_t75" style="position:absolute;left:1958;top:2110;width:116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">
                  <v:imagedata r:id="rId154" o:title=""/>
                </v:shape>
                <v:shape id="Picture 473" o:spid="_x0000_s1062" type="#_x0000_t75" style="position:absolute;left:1958;top:2197;width:10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">
                  <v:imagedata r:id="rId155" o:title=""/>
                </v:shape>
                <v:shape id="Picture 474" o:spid="_x0000_s1063" type="#_x0000_t75" style="position:absolute;left:1958;top:221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">
                  <v:imagedata r:id="rId156" o:title=""/>
                </v:shape>
                <v:shape id="Picture 475" o:spid="_x0000_s1064" type="#_x0000_t75" style="position:absolute;left:1929;top:236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">
                  <v:imagedata r:id="rId157" o:title=""/>
                </v:shape>
                <v:shape id="Picture 476" o:spid="_x0000_s1065" type="#_x0000_t75" style="position:absolute;left:1929;top:239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">
                  <v:imagedata r:id="rId158" o:title=""/>
                </v:shape>
                <v:shape id="Picture 477" o:spid="_x0000_s1066" type="#_x0000_t75" style="position:absolute;left:1929;top:244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">
                  <v:imagedata r:id="rId159" o:title=""/>
                </v:shape>
                <v:shape id="Picture 478" o:spid="_x0000_s1067" type="#_x0000_t75" style="position:absolute;left:2001;top:2470;width: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">
                  <v:imagedata r:id="rId160" o:title=""/>
                </v:shape>
                <v:shape id="Picture 479" o:spid="_x0000_s1068" type="#_x0000_t75" style="position:absolute;left:1785;top:1837;width:85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">
                  <v:imagedata r:id="rId161" o:title=""/>
                </v:shape>
                <v:shape id="Picture 480" o:spid="_x0000_s1069" type="#_x0000_t75" style="position:absolute;left:1958;top:2600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">
                  <v:imagedata r:id="rId162" o:title=""/>
                </v:shape>
                <v:shape id="Picture 481" o:spid="_x0000_s1070" type="#_x0000_t75" style="position:absolute;left:1958;top:2715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">
                  <v:imagedata r:id="rId163" o:title=""/>
                </v:shape>
                <v:shape id="Picture 482" o:spid="_x0000_s1071" type="#_x0000_t75" style="position:absolute;left:1958;top:2729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">
                  <v:imagedata r:id="rId164" o:title=""/>
                </v:shape>
                <v:shape id="Picture 483" o:spid="_x0000_s1072" type="#_x0000_t75" style="position:absolute;left:1929;top:275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">
                  <v:imagedata r:id="rId165" o:title=""/>
                </v:shape>
                <v:shape id="Picture 484" o:spid="_x0000_s1073" type="#_x0000_t75" style="position:absolute;left:1929;top:278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">
                  <v:imagedata r:id="rId166" o:title=""/>
                </v:shape>
                <v:shape id="Picture 485" o:spid="_x0000_s1074" type="#_x0000_t75" style="position:absolute;left:1944;top:280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">
                  <v:imagedata r:id="rId167" o:title=""/>
                </v:shape>
                <v:shape id="Picture 486" o:spid="_x0000_s1075" type="#_x0000_t75" style="position:absolute;left:1929;top:2830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">
                  <v:imagedata r:id="rId168" o:title=""/>
                </v:shape>
                <v:shape id="Picture 487" o:spid="_x0000_s1076" type="#_x0000_t75" style="position:absolute;left:1929;top:2873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">
                  <v:imagedata r:id="rId169" o:title=""/>
                </v:shape>
                <v:line id="Line 488" o:spid="_x0000_s1077" style="position:absolute;visibility:visible;mso-wrap-style:square" from="2030,2896" to="2045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" strokecolor="#373737" strokeweight=".72pt"/>
                <v:shape id="Picture 489" o:spid="_x0000_s1078" type="#_x0000_t75" style="position:absolute;left:1929;top:31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">
                  <v:imagedata r:id="rId170" o:title=""/>
                </v:shape>
                <v:shape id="Picture 490" o:spid="_x0000_s1079" type="#_x0000_t75" style="position:absolute;left:1929;top:3133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">
                  <v:imagedata r:id="rId171" o:title=""/>
                </v:shape>
                <v:shape id="Picture 491" o:spid="_x0000_s1080" type="#_x0000_t75" style="position:absolute;left:1929;top:3176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">
                  <v:imagedata r:id="rId172" o:title=""/>
                </v:shape>
                <v:shape id="Picture 492" o:spid="_x0000_s1081" type="#_x0000_t75" style="position:absolute;left:1987;top:3205;width: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">
                  <v:imagedata r:id="rId173" o:title=""/>
                </v:shape>
                <v:shape id="Picture 493" o:spid="_x0000_s1082" type="#_x0000_t75" style="position:absolute;left:1958;top:3334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">
                  <v:imagedata r:id="rId174" o:title=""/>
                </v:shape>
                <v:shape id="Picture 494" o:spid="_x0000_s1083" type="#_x0000_t75" style="position:absolute;left:1958;top:343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">
                  <v:imagedata r:id="rId175" o:title=""/>
                </v:shape>
                <v:shape id="Picture 495" o:spid="_x0000_s1084" type="#_x0000_t75" style="position:absolute;left:1958;top:3464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">
                  <v:imagedata r:id="rId176" o:title=""/>
                </v:shape>
                <v:shape id="Picture 496" o:spid="_x0000_s1085" type="#_x0000_t75" style="position:absolute;left:1958;top:34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">
                  <v:imagedata r:id="rId177" o:title=""/>
                </v:shape>
                <v:shape id="Picture 497" o:spid="_x0000_s1086" type="#_x0000_t75" style="position:absolute;left:1958;top:352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">
                  <v:imagedata r:id="rId178" o:title=""/>
                </v:shape>
                <v:shape id="Picture 498" o:spid="_x0000_s1087" type="#_x0000_t75" style="position:absolute;left:1972;top:3536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">
                  <v:imagedata r:id="rId179" o:title=""/>
                </v:shape>
                <v:shape id="Picture 499" o:spid="_x0000_s1088" type="#_x0000_t75" style="position:absolute;left:1958;top:356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">
                  <v:imagedata r:id="rId180" o:title=""/>
                </v:shape>
                <v:shape id="Picture 500" o:spid="_x0000_s1089" type="#_x0000_t75" style="position:absolute;left:1958;top:35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">
                  <v:imagedata r:id="rId181" o:title=""/>
                </v:shape>
                <v:shape id="Picture 501" o:spid="_x0000_s1090" type="#_x0000_t75" style="position:absolute;left:1958;top:3622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">
                  <v:imagedata r:id="rId182" o:title=""/>
                </v:shape>
                <v:shape id="Picture 502" o:spid="_x0000_s1091" type="#_x0000_t75" style="position:absolute;left:1958;top:375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">
                  <v:imagedata r:id="rId183" o:title=""/>
                </v:shape>
                <v:shape id="Picture 503" o:spid="_x0000_s1092" type="#_x0000_t75" style="position:absolute;left:1958;top:380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">
                  <v:imagedata r:id="rId184" o:title=""/>
                </v:shape>
                <v:line id="Line 504" o:spid="_x0000_s1093" style="position:absolute;visibility:visible;mso-wrap-style:square" from="2030,3832" to="2045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" strokecolor="#202020" strokeweight=".72pt"/>
                <v:shape id="Picture 505" o:spid="_x0000_s1094" type="#_x0000_t75" style="position:absolute;left:1785;top:3104;width:85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">
                  <v:imagedata r:id="rId185" o:title=""/>
                </v:shape>
                <v:shape id="Picture 506" o:spid="_x0000_s1095" type="#_x0000_t75" style="position:absolute;left:1958;top:3838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">
                  <v:imagedata r:id="rId186" o:title=""/>
                </v:shape>
                <v:shape id="Picture 507" o:spid="_x0000_s1096" type="#_x0000_t75" style="position:absolute;left:1958;top:385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">
                  <v:imagedata r:id="rId187" o:title=""/>
                </v:shape>
                <v:shape id="Picture 508" o:spid="_x0000_s1097" type="#_x0000_t75" style="position:absolute;left:1958;top:386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">
                  <v:imagedata r:id="rId188" o:title=""/>
                </v:shape>
                <v:shape id="Picture 509" o:spid="_x0000_s1098" type="#_x0000_t75" style="position:absolute;left:1958;top:3896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">
                  <v:imagedata r:id="rId189" o:title=""/>
                </v:shape>
                <v:shape id="Picture 510" o:spid="_x0000_s1099" type="#_x0000_t75" style="position:absolute;left:1958;top:3968;width:7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">
                  <v:imagedata r:id="rId190" o:title=""/>
                </v:shape>
                <v:line id="Line 511" o:spid="_x0000_s1100" style="position:absolute;visibility:visible;mso-wrap-style:square" from="1958,3990" to="1973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" strokecolor="#2c2c2c" strokeweight=".72pt"/>
                <v:line id="Line 512" o:spid="_x0000_s1101" style="position:absolute;visibility:visible;mso-wrap-style:square" from="1987,3990" to="2002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" strokecolor="#373737" strokeweight=".72pt"/>
                <v:shape id="Picture 513" o:spid="_x0000_s1102" type="#_x0000_t75" style="position:absolute;left:1929;top:398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">
                  <v:imagedata r:id="rId191" o:title=""/>
                </v:shape>
                <v:shape id="Picture 514" o:spid="_x0000_s1103" type="#_x0000_t75" style="position:absolute;left:1929;top:4097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">
                  <v:imagedata r:id="rId192" o:title=""/>
                </v:shape>
                <v:shape id="Picture 515" o:spid="_x0000_s1104" type="#_x0000_t75" style="position:absolute;left:1929;top:4141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">
                  <v:imagedata r:id="rId193" o:title=""/>
                </v:shape>
                <v:shape id="Picture 516" o:spid="_x0000_s1105" type="#_x0000_t75" style="position:absolute;left:1958;top:43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">
                  <v:imagedata r:id="rId194" o:title=""/>
                </v:shape>
                <v:shape id="Picture 517" o:spid="_x0000_s1106" type="#_x0000_t75" style="position:absolute;left:1958;top:4414;width:5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">
                  <v:imagedata r:id="rId195" o:title=""/>
                </v:shape>
                <v:shape id="Picture 518" o:spid="_x0000_s1107" type="#_x0000_t75" style="position:absolute;left:1987;top:4414;width:5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">
                  <v:imagedata r:id="rId196" o:title=""/>
                </v:shape>
                <v:shape id="Picture 519" o:spid="_x0000_s1108" type="#_x0000_t75" style="position:absolute;left:1958;top:4457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">
                  <v:imagedata r:id="rId197" o:title=""/>
                </v:shape>
                <v:shape id="Picture 520" o:spid="_x0000_s1109" type="#_x0000_t75" style="position:absolute;left:1958;top:451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">
                  <v:imagedata r:id="rId198" o:title=""/>
                </v:shape>
                <v:shape id="Picture 521" o:spid="_x0000_s1110" type="#_x0000_t75" style="position:absolute;left:1958;top:4544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">
                  <v:imagedata r:id="rId199" o:title=""/>
                </v:shape>
                <v:shape id="Picture 522" o:spid="_x0000_s1111" type="#_x0000_t75" style="position:absolute;left:1958;top:460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">
                  <v:imagedata r:id="rId200" o:title=""/>
                </v:shape>
                <v:shape id="Picture 523" o:spid="_x0000_s1112" type="#_x0000_t75" style="position:absolute;left:1958;top:4630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">
                  <v:imagedata r:id="rId201" o:title=""/>
                </v:shape>
                <v:shape id="Picture 524" o:spid="_x0000_s1113" type="#_x0000_t75" style="position:absolute;left:1958;top:4688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">
                  <v:imagedata r:id="rId202" o:title=""/>
                </v:shape>
                <v:shape id="Picture 525" o:spid="_x0000_s1114" type="#_x0000_t75" style="position:absolute;left:1958;top:473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">
                  <v:imagedata r:id="rId203" o:title=""/>
                </v:shape>
                <v:shape id="Picture 526" o:spid="_x0000_s1115" type="#_x0000_t75" style="position:absolute;left:1958;top:488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">
                  <v:imagedata r:id="rId204" o:title=""/>
                </v:shape>
                <v:shape id="Picture 527" o:spid="_x0000_s1116" type="#_x0000_t75" style="position:absolute;left:1972;top:49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">
                  <v:imagedata r:id="rId205" o:title=""/>
                </v:shape>
                <v:shape id="Picture 528" o:spid="_x0000_s1117" type="#_x0000_t75" style="position:absolute;left:1958;top:493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">
                  <v:imagedata r:id="rId206" o:title=""/>
                </v:shape>
                <v:shape id="Picture 529" o:spid="_x0000_s1118" type="#_x0000_t75" style="position:absolute;left:1958;top:496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">
                  <v:imagedata r:id="rId207" o:title=""/>
                </v:shape>
                <v:line id="Line 530" o:spid="_x0000_s1119" style="position:absolute;visibility:visible;mso-wrap-style:square" from="2030,4998" to="2045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" strokecolor="#4f4f4f" strokeweight=".72pt"/>
                <v:shape id="Picture 531" o:spid="_x0000_s1120" type="#_x0000_t75" style="position:absolute;left:1958;top:5149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">
                  <v:imagedata r:id="rId208" o:title=""/>
                </v:shape>
                <v:line id="Line 532" o:spid="_x0000_s1121" style="position:absolute;visibility:visible;mso-wrap-style:square" from="2030,5228" to="2045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" strokecolor="#161616" strokeweight=".72pt"/>
                <v:line id="Line 533" o:spid="_x0000_s1122" style="position:absolute;visibility:visible;mso-wrap-style:square" from="1958,5243" to="1973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" strokecolor="#2c2c2c" strokeweight=".72pt"/>
                <v:shape id="Picture 534" o:spid="_x0000_s1123" type="#_x0000_t75" style="position:absolute;left:1785;top:4385;width:850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">
                  <v:imagedata r:id="rId209" o:title=""/>
                </v:shape>
                <v:shape id="Picture 535" o:spid="_x0000_s1124" type="#_x0000_t75" style="position:absolute;left:1958;top:523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">
                  <v:imagedata r:id="rId210" o:title=""/>
                </v:shape>
                <v:shape id="Picture 536" o:spid="_x0000_s1125" type="#_x0000_t75" style="position:absolute;left:1958;top:527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">
                  <v:imagedata r:id="rId211" o:title=""/>
                </v:shape>
                <v:shape id="Picture 537" o:spid="_x0000_s1126" type="#_x0000_t75" style="position:absolute;left:1958;top:5307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">
                  <v:imagedata r:id="rId212" o:title=""/>
                </v:shape>
                <v:shape id="Picture 538" o:spid="_x0000_s1127" type="#_x0000_t75" style="position:absolute;left:1958;top:535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">
                  <v:imagedata r:id="rId213" o:title=""/>
                </v:shape>
                <v:shape id="Picture 539" o:spid="_x0000_s1128" type="#_x0000_t75" style="position:absolute;left:1958;top:5365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">
                  <v:imagedata r:id="rId214" o:title=""/>
                </v:shape>
                <v:line id="Line 540" o:spid="_x0000_s1129" style="position:absolute;visibility:visible;mso-wrap-style:square" from="1958,5444" to="1973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" strokecolor="#565656" strokeweight=".72pt"/>
                <v:shape id="Picture 541" o:spid="_x0000_s1130" type="#_x0000_t75" style="position:absolute;left:1929;top:54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">
                  <v:imagedata r:id="rId215" o:title=""/>
                </v:shape>
                <v:shape id="Picture 542" o:spid="_x0000_s1131" type="#_x0000_t75" style="position:absolute;left:1929;top:5552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">
                  <v:imagedata r:id="rId216" o:title=""/>
                </v:shape>
                <v:shape id="Picture 543" o:spid="_x0000_s1132" type="#_x0000_t75" style="position:absolute;left:1929;top:5595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">
                  <v:imagedata r:id="rId217" o:title=""/>
                </v:shape>
                <v:line id="Line 544" o:spid="_x0000_s1133" style="position:absolute;visibility:visible;mso-wrap-style:square" from="2030,5632" to="2045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" strokecolor="#7b7b7b" strokeweight=".72pt"/>
                <v:shape id="Picture 545" o:spid="_x0000_s1134" type="#_x0000_t75" style="position:absolute;left:2016;top:5883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">
                  <v:imagedata r:id="rId218" o:title=""/>
                </v:shape>
                <v:shape id="Picture 546" o:spid="_x0000_s1135" type="#_x0000_t75" style="position:absolute;left:1958;top:591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">
                  <v:imagedata r:id="rId219" o:title=""/>
                </v:shape>
                <v:shape id="Picture 547" o:spid="_x0000_s1136" type="#_x0000_t75" style="position:absolute;left:1958;top:595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">
                  <v:imagedata r:id="rId220" o:title=""/>
                </v:shape>
                <v:shape id="Picture 548" o:spid="_x0000_s1137" type="#_x0000_t75" style="position:absolute;left:1958;top:5984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">
                  <v:imagedata r:id="rId221" o:title=""/>
                </v:shape>
                <v:shape id="Picture 549" o:spid="_x0000_s1138" type="#_x0000_t75" style="position:absolute;left:1958;top:6027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">
                  <v:imagedata r:id="rId222" o:title=""/>
                </v:shape>
                <v:shape id="Picture 550" o:spid="_x0000_s1139" type="#_x0000_t75" style="position:absolute;left:1958;top:60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">
                  <v:imagedata r:id="rId223" o:title=""/>
                </v:shape>
                <v:shape id="Picture 551" o:spid="_x0000_s1140" type="#_x0000_t75" style="position:absolute;left:1958;top:6099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">
                  <v:imagedata r:id="rId224" o:title=""/>
                </v:shape>
                <v:shape id="Picture 552" o:spid="_x0000_s1141" type="#_x0000_t75" style="position:absolute;left:1958;top:6171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">
                  <v:imagedata r:id="rId225" o:title=""/>
                </v:shape>
                <v:shape id="Picture 553" o:spid="_x0000_s1142" type="#_x0000_t75" style="position:absolute;left:1958;top:624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">
                  <v:imagedata r:id="rId226" o:title=""/>
                </v:shape>
                <v:shape id="Picture 554" o:spid="_x0000_s1143" type="#_x0000_t75" style="position:absolute;left:1958;top:6286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">
                  <v:imagedata r:id="rId227" o:title=""/>
                </v:shape>
                <v:shape id="Picture 555" o:spid="_x0000_s1144" type="#_x0000_t75" style="position:absolute;left:1958;top:6329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">
                  <v:imagedata r:id="rId228" o:title=""/>
                </v:shape>
                <v:line id="Line 556" o:spid="_x0000_s1145" style="position:absolute;visibility:visible;mso-wrap-style:square" from="2030,6366" to="204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" strokecolor="#727272" strokeweight=".72pt"/>
                <v:shape id="Picture 557" o:spid="_x0000_s1146" type="#_x0000_t75" style="position:absolute;left:1929;top:645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">
                  <v:imagedata r:id="rId229" o:title=""/>
                </v:shape>
                <v:shape id="Picture 558" o:spid="_x0000_s1147" type="#_x0000_t75" style="position:absolute;left:1929;top:648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">
                  <v:imagedata r:id="rId230" o:title=""/>
                </v:shape>
                <v:shape id="Picture 559" o:spid="_x0000_s1148" type="#_x0000_t75" style="position:absolute;left:1929;top:653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">
                  <v:imagedata r:id="rId231" o:title=""/>
                </v:shape>
                <v:line id="Line 560" o:spid="_x0000_s1149" style="position:absolute;visibility:visible;mso-wrap-style:square" from="2030,6568" to="2045,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" strokecolor="#1d1d1d" strokeweight=".72pt"/>
                <v:shape id="Picture 561" o:spid="_x0000_s1150" type="#_x0000_t75" style="position:absolute;left:1785;top:5883;width:850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">
                  <v:imagedata r:id="rId232" o:title=""/>
                </v:shape>
                <v:shape id="Picture 562" o:spid="_x0000_s1151" type="#_x0000_t75" style="position:absolute;left:2016;top:661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">
                  <v:imagedata r:id="rId233" o:title=""/>
                </v:shape>
                <v:shape id="Picture 563" o:spid="_x0000_s1152" type="#_x0000_t75" style="position:absolute;left:1972;top:6646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">
                  <v:imagedata r:id="rId234" o:title=""/>
                </v:shape>
                <v:shape id="Picture 564" o:spid="_x0000_s1153" type="#_x0000_t75" style="position:absolute;left:1958;top:67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">
                  <v:imagedata r:id="rId235" o:title=""/>
                </v:shape>
                <v:shape id="Picture 565" o:spid="_x0000_s1154" type="#_x0000_t75" style="position:absolute;left:1958;top:673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">
                  <v:imagedata r:id="rId236" o:title=""/>
                </v:shape>
                <v:shape id="Picture 566" o:spid="_x0000_s1155" type="#_x0000_t75" style="position:absolute;left:1958;top:6761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">
                  <v:imagedata r:id="rId237" o:title=""/>
                </v:shape>
                <v:shape id="Picture 567" o:spid="_x0000_s1156" type="#_x0000_t75" style="position:absolute;left:1958;top:679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">
                  <v:imagedata r:id="rId238" o:title=""/>
                </v:shape>
                <v:shape id="Picture 568" o:spid="_x0000_s1157" type="#_x0000_t75" style="position:absolute;left:1958;top:6819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">
                  <v:imagedata r:id="rId239" o:title=""/>
                </v:shape>
                <v:shape id="Picture 569" o:spid="_x0000_s1158" type="#_x0000_t75" style="position:absolute;left:1929;top:684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">
                  <v:imagedata r:id="rId240" o:title=""/>
                </v:shape>
                <v:shape id="Picture 570" o:spid="_x0000_s1159" type="#_x0000_t75" style="position:absolute;left:1929;top:687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">
                  <v:imagedata r:id="rId241" o:title=""/>
                </v:shape>
                <v:shape id="Picture 571" o:spid="_x0000_s1160" type="#_x0000_t75" style="position:absolute;left:1944;top:689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">
                  <v:imagedata r:id="rId242" o:title=""/>
                </v:shape>
                <v:shape id="Picture 572" o:spid="_x0000_s1161" type="#_x0000_t75" style="position:absolute;left:1929;top:6920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">
                  <v:imagedata r:id="rId243" o:title=""/>
                </v:shape>
                <v:line id="Line 573" o:spid="_x0000_s1162" style="position:absolute;visibility:visible;mso-wrap-style:square" from="2002,6985" to="2016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" strokecolor="#7b7b7b" strokeweight=".72pt"/>
                <v:line id="Line 574" o:spid="_x0000_s1163" style="position:absolute;visibility:visible;mso-wrap-style:square" from="2030,6985" to="204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" strokecolor="#060606" strokeweight=".72pt"/>
                <w10:wrap anchorx="page"/>
              </v:group>
            </w:pict>
          </mc:Fallback>
        </mc:AlternateContent>
      </w:r>
      <w:r>
        <w:rPr>
          <w:rFonts w:ascii="Times New Roman" w:hAnsi="Times New Roman"/>
          <w:b/>
          <w:bCs/>
          <w:sz w:val="27"/>
          <w:szCs w:val="27"/>
          <w:lang w:eastAsia="en-US"/>
        </w:rPr>
        <w:t>Техническое задание</w:t>
      </w:r>
      <w:r w:rsidRPr="00C51438">
        <w:rPr>
          <w:rFonts w:ascii="Times New Roman" w:hAnsi="Times New Roman"/>
          <w:b/>
          <w:bCs/>
          <w:spacing w:val="1"/>
          <w:sz w:val="27"/>
          <w:szCs w:val="27"/>
          <w:lang w:eastAsia="en-US"/>
        </w:rPr>
        <w:t xml:space="preserve"> </w:t>
      </w: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ind w:left="3828" w:right="1909"/>
        <w:jc w:val="center"/>
        <w:outlineLvl w:val="1"/>
        <w:rPr>
          <w:rFonts w:ascii="Times New Roman" w:hAnsi="Times New Roman"/>
          <w:b/>
          <w:bCs/>
          <w:sz w:val="27"/>
          <w:szCs w:val="27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0" w:line="240" w:lineRule="auto"/>
        <w:jc w:val="left"/>
        <w:rPr>
          <w:rFonts w:ascii="Times New Roman" w:hAnsi="Times New Roman"/>
          <w:b/>
          <w:sz w:val="20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3" w:line="240" w:lineRule="auto"/>
        <w:jc w:val="left"/>
        <w:rPr>
          <w:rFonts w:ascii="Times New Roman" w:hAnsi="Times New Roman"/>
          <w:b/>
          <w:sz w:val="23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1" w:line="240" w:lineRule="auto"/>
        <w:ind w:left="2650" w:right="30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2023</w:t>
      </w:r>
    </w:p>
    <w:p w:rsidR="00C51438" w:rsidRPr="00C51438" w:rsidRDefault="00C51438" w:rsidP="00C51438">
      <w:pPr>
        <w:widowControl w:val="0"/>
        <w:autoSpaceDE w:val="0"/>
        <w:autoSpaceDN w:val="0"/>
        <w:spacing w:before="4" w:line="240" w:lineRule="auto"/>
        <w:jc w:val="left"/>
        <w:rPr>
          <w:rFonts w:ascii="Times New Roman" w:hAnsi="Times New Roman"/>
          <w:sz w:val="16"/>
          <w:szCs w:val="24"/>
          <w:lang w:eastAsia="en-US"/>
        </w:rPr>
      </w:pPr>
    </w:p>
    <w:p w:rsidR="00C91135" w:rsidRDefault="00C91135" w:rsidP="00C51438">
      <w:pPr>
        <w:widowControl w:val="0"/>
        <w:autoSpaceDE w:val="0"/>
        <w:autoSpaceDN w:val="0"/>
        <w:spacing w:before="9" w:line="240" w:lineRule="auto"/>
        <w:jc w:val="left"/>
        <w:rPr>
          <w:rFonts w:ascii="Times New Roman" w:hAnsi="Times New Roman"/>
          <w:szCs w:val="24"/>
          <w:lang w:eastAsia="en-US"/>
        </w:rPr>
      </w:pPr>
    </w:p>
    <w:p w:rsidR="00C51438" w:rsidRPr="00C51438" w:rsidRDefault="00C51438" w:rsidP="00C51438">
      <w:pPr>
        <w:widowControl w:val="0"/>
        <w:autoSpaceDE w:val="0"/>
        <w:autoSpaceDN w:val="0"/>
        <w:spacing w:before="9" w:line="240" w:lineRule="auto"/>
        <w:jc w:val="left"/>
        <w:rPr>
          <w:rFonts w:ascii="Times New Roman" w:hAnsi="Times New Roman"/>
          <w:sz w:val="17"/>
          <w:szCs w:val="24"/>
          <w:lang w:eastAsia="en-US"/>
        </w:rPr>
      </w:pPr>
      <w:r w:rsidRPr="00C51438">
        <w:rPr>
          <w:rFonts w:ascii="Times New Roman" w:hAnsi="Times New Roman"/>
          <w:noProof/>
          <w:szCs w:val="24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154940</wp:posOffset>
                </wp:positionV>
                <wp:extent cx="5941060" cy="20320"/>
                <wp:effectExtent l="4445" t="4445" r="7620" b="3810"/>
                <wp:wrapTopAndBottom/>
                <wp:docPr id="436" name="Группа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1060" cy="20320"/>
                          <a:chOff x="1702" y="244"/>
                          <a:chExt cx="9356" cy="32"/>
                        </a:xfrm>
                      </wpg:grpSpPr>
                      <wps:wsp>
                        <wps:cNvPr id="437" name="Freeform 576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32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44 244"/>
                              <a:gd name="T3" fmla="*/ 244 h 32"/>
                              <a:gd name="T4" fmla="+- 0 11052 1702"/>
                              <a:gd name="T5" fmla="*/ T4 w 9356"/>
                              <a:gd name="T6" fmla="+- 0 244 244"/>
                              <a:gd name="T7" fmla="*/ 244 h 32"/>
                              <a:gd name="T8" fmla="+- 0 1706 1702"/>
                              <a:gd name="T9" fmla="*/ T8 w 9356"/>
                              <a:gd name="T10" fmla="+- 0 244 244"/>
                              <a:gd name="T11" fmla="*/ 244 h 32"/>
                              <a:gd name="T12" fmla="+- 0 1702 1702"/>
                              <a:gd name="T13" fmla="*/ T12 w 9356"/>
                              <a:gd name="T14" fmla="+- 0 244 244"/>
                              <a:gd name="T15" fmla="*/ 244 h 32"/>
                              <a:gd name="T16" fmla="+- 0 1702 1702"/>
                              <a:gd name="T17" fmla="*/ T16 w 9356"/>
                              <a:gd name="T18" fmla="+- 0 248 244"/>
                              <a:gd name="T19" fmla="*/ 248 h 32"/>
                              <a:gd name="T20" fmla="+- 0 1702 1702"/>
                              <a:gd name="T21" fmla="*/ T20 w 9356"/>
                              <a:gd name="T22" fmla="+- 0 275 244"/>
                              <a:gd name="T23" fmla="*/ 275 h 32"/>
                              <a:gd name="T24" fmla="+- 0 11057 1702"/>
                              <a:gd name="T25" fmla="*/ T24 w 9356"/>
                              <a:gd name="T26" fmla="+- 0 275 244"/>
                              <a:gd name="T27" fmla="*/ 275 h 32"/>
                              <a:gd name="T28" fmla="+- 0 11057 1702"/>
                              <a:gd name="T29" fmla="*/ T28 w 9356"/>
                              <a:gd name="T30" fmla="+- 0 244 244"/>
                              <a:gd name="T31" fmla="*/ 244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56" h="32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31"/>
                                </a:lnTo>
                                <a:lnTo>
                                  <a:pt x="9355" y="31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1052" y="24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AutoShape 578"/>
                        <wps:cNvSpPr>
                          <a:spLocks/>
                        </wps:cNvSpPr>
                        <wps:spPr bwMode="auto">
                          <a:xfrm>
                            <a:off x="1701" y="243"/>
                            <a:ext cx="9356" cy="27"/>
                          </a:xfrm>
                          <a:custGeom>
                            <a:avLst/>
                            <a:gdLst>
                              <a:gd name="T0" fmla="+- 0 1706 1702"/>
                              <a:gd name="T1" fmla="*/ T0 w 9356"/>
                              <a:gd name="T2" fmla="+- 0 248 244"/>
                              <a:gd name="T3" fmla="*/ 248 h 27"/>
                              <a:gd name="T4" fmla="+- 0 1702 1702"/>
                              <a:gd name="T5" fmla="*/ T4 w 9356"/>
                              <a:gd name="T6" fmla="+- 0 248 244"/>
                              <a:gd name="T7" fmla="*/ 248 h 27"/>
                              <a:gd name="T8" fmla="+- 0 1702 1702"/>
                              <a:gd name="T9" fmla="*/ T8 w 9356"/>
                              <a:gd name="T10" fmla="+- 0 270 244"/>
                              <a:gd name="T11" fmla="*/ 270 h 27"/>
                              <a:gd name="T12" fmla="+- 0 1706 1702"/>
                              <a:gd name="T13" fmla="*/ T12 w 9356"/>
                              <a:gd name="T14" fmla="+- 0 270 244"/>
                              <a:gd name="T15" fmla="*/ 270 h 27"/>
                              <a:gd name="T16" fmla="+- 0 1706 1702"/>
                              <a:gd name="T17" fmla="*/ T16 w 9356"/>
                              <a:gd name="T18" fmla="+- 0 248 244"/>
                              <a:gd name="T19" fmla="*/ 248 h 27"/>
                              <a:gd name="T20" fmla="+- 0 11057 1702"/>
                              <a:gd name="T21" fmla="*/ T20 w 9356"/>
                              <a:gd name="T22" fmla="+- 0 244 244"/>
                              <a:gd name="T23" fmla="*/ 244 h 27"/>
                              <a:gd name="T24" fmla="+- 0 11052 1702"/>
                              <a:gd name="T25" fmla="*/ T24 w 9356"/>
                              <a:gd name="T26" fmla="+- 0 244 244"/>
                              <a:gd name="T27" fmla="*/ 244 h 27"/>
                              <a:gd name="T28" fmla="+- 0 11052 1702"/>
                              <a:gd name="T29" fmla="*/ T28 w 9356"/>
                              <a:gd name="T30" fmla="+- 0 248 244"/>
                              <a:gd name="T31" fmla="*/ 248 h 27"/>
                              <a:gd name="T32" fmla="+- 0 11057 1702"/>
                              <a:gd name="T33" fmla="*/ T32 w 9356"/>
                              <a:gd name="T34" fmla="+- 0 248 244"/>
                              <a:gd name="T35" fmla="*/ 248 h 27"/>
                              <a:gd name="T36" fmla="+- 0 11057 1702"/>
                              <a:gd name="T37" fmla="*/ T36 w 9356"/>
                              <a:gd name="T38" fmla="+- 0 244 244"/>
                              <a:gd name="T39" fmla="*/ 244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56" h="27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4" y="26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9350" y="4"/>
                                </a:lnTo>
                                <a:lnTo>
                                  <a:pt x="9355" y="4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11052" y="24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1701" y="26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581"/>
                        <wps:cNvSpPr>
                          <a:spLocks/>
                        </wps:cNvSpPr>
                        <wps:spPr bwMode="auto">
                          <a:xfrm>
                            <a:off x="1701" y="269"/>
                            <a:ext cx="9356" cy="5"/>
                          </a:xfrm>
                          <a:custGeom>
                            <a:avLst/>
                            <a:gdLst>
                              <a:gd name="T0" fmla="+- 0 11057 1702"/>
                              <a:gd name="T1" fmla="*/ T0 w 9356"/>
                              <a:gd name="T2" fmla="+- 0 270 270"/>
                              <a:gd name="T3" fmla="*/ 270 h 5"/>
                              <a:gd name="T4" fmla="+- 0 11052 1702"/>
                              <a:gd name="T5" fmla="*/ T4 w 9356"/>
                              <a:gd name="T6" fmla="+- 0 270 270"/>
                              <a:gd name="T7" fmla="*/ 270 h 5"/>
                              <a:gd name="T8" fmla="+- 0 1706 1702"/>
                              <a:gd name="T9" fmla="*/ T8 w 9356"/>
                              <a:gd name="T10" fmla="+- 0 270 270"/>
                              <a:gd name="T11" fmla="*/ 270 h 5"/>
                              <a:gd name="T12" fmla="+- 0 1702 1702"/>
                              <a:gd name="T13" fmla="*/ T12 w 9356"/>
                              <a:gd name="T14" fmla="+- 0 270 270"/>
                              <a:gd name="T15" fmla="*/ 270 h 5"/>
                              <a:gd name="T16" fmla="+- 0 1702 1702"/>
                              <a:gd name="T17" fmla="*/ T16 w 9356"/>
                              <a:gd name="T18" fmla="+- 0 275 270"/>
                              <a:gd name="T19" fmla="*/ 275 h 5"/>
                              <a:gd name="T20" fmla="+- 0 1706 1702"/>
                              <a:gd name="T21" fmla="*/ T20 w 9356"/>
                              <a:gd name="T22" fmla="+- 0 275 270"/>
                              <a:gd name="T23" fmla="*/ 275 h 5"/>
                              <a:gd name="T24" fmla="+- 0 11052 1702"/>
                              <a:gd name="T25" fmla="*/ T24 w 9356"/>
                              <a:gd name="T26" fmla="+- 0 275 270"/>
                              <a:gd name="T27" fmla="*/ 275 h 5"/>
                              <a:gd name="T28" fmla="+- 0 11057 1702"/>
                              <a:gd name="T29" fmla="*/ T28 w 9356"/>
                              <a:gd name="T30" fmla="+- 0 275 270"/>
                              <a:gd name="T31" fmla="*/ 275 h 5"/>
                              <a:gd name="T32" fmla="+- 0 11057 1702"/>
                              <a:gd name="T33" fmla="*/ T32 w 9356"/>
                              <a:gd name="T34" fmla="+- 0 270 270"/>
                              <a:gd name="T35" fmla="*/ 27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56" h="5">
                                <a:moveTo>
                                  <a:pt x="9355" y="0"/>
                                </a:moveTo>
                                <a:lnTo>
                                  <a:pt x="9350" y="0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9350" y="5"/>
                                </a:lnTo>
                                <a:lnTo>
                                  <a:pt x="9355" y="5"/>
                                </a:lnTo>
                                <a:lnTo>
                                  <a:pt x="9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A7CBE" id="Группа 436" o:spid="_x0000_s1026" style="position:absolute;margin-left:85.1pt;margin-top:12.2pt;width:467.8pt;height:1.6pt;z-index:-251656192;mso-wrap-distance-left:0;mso-wrap-distance-right:0;mso-position-horizontal-relative:page" coordorigin="1702,244" coordsize="9356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">
                <v:shape id="Freeform 576" o:spid="_x0000_s1027" style="position:absolute;left:1701;top:243;width:9356;height:32;visibility:visible;mso-wrap-style:square;v-text-anchor:top" coordsize="935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" path="m9355,r-5,l4,,,,,4,,31r9355,l9355,xe" fillcolor="#7f7f7f" stroked="f">
                  <v:path arrowok="t" o:connecttype="custom" o:connectlocs="9355,244;9350,244;4,244;0,244;0,248;0,275;9355,275;9355,244" o:connectangles="0,0,0,0,0,0,0,0"/>
                </v:shape>
                <v:rect id="Rectangle 577" o:spid="_x0000_s1028" style="position:absolute;left:11052;top:243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" fillcolor="#d4d0c8" stroked="f"/>
                <v:shape id="AutoShape 578" o:spid="_x0000_s1029" style="position:absolute;left:1701;top:243;width:9356;height:27;visibility:visible;mso-wrap-style:square;v-text-anchor:top" coordsize="9356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" path="m4,4l,4,,26r4,l4,4xm9355,r-5,l9350,4r5,l9355,xe" fillcolor="#7f7f7f" stroked="f">
                  <v:path arrowok="t" o:connecttype="custom" o:connectlocs="4,248;0,248;0,270;4,270;4,248;9355,244;9350,244;9350,248;9355,248;9355,244" o:connectangles="0,0,0,0,0,0,0,0,0,0"/>
                </v:shape>
                <v:rect id="Rectangle 579" o:spid="_x0000_s1030" style="position:absolute;left:11052;top:248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" fillcolor="#d4d0c8" stroked="f"/>
                <v:rect id="Rectangle 580" o:spid="_x0000_s1031" style="position:absolute;left:1701;top:26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" fillcolor="#7f7f7f" stroked="f"/>
                <v:shape id="Freeform 581" o:spid="_x0000_s1032" style="position:absolute;left:1701;top:269;width:9356;height:5;visibility:visible;mso-wrap-style:square;v-text-anchor:top" coordsize="935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" path="m9355,r-5,l4,,,,,5r4,l9350,5r5,l9355,xe" fillcolor="#d4d0c8" stroked="f">
                  <v:path arrowok="t" o:connecttype="custom" o:connectlocs="9355,270;9350,270;4,270;0,270;0,275;4,275;9350,275;9355,275;9355,270" o:connectangles="0,0,0,0,0,0,0,0,0"/>
                </v:shape>
                <w10:wrap type="topAndBottom" anchorx="page"/>
              </v:group>
            </w:pict>
          </mc:Fallback>
        </mc:AlternateContent>
      </w:r>
    </w:p>
    <w:p w:rsidR="00C51438" w:rsidRDefault="00C51438">
      <w:pPr>
        <w:spacing w:before="0" w:line="240" w:lineRule="auto"/>
        <w:jc w:val="left"/>
        <w:rPr>
          <w:noProof/>
          <w:szCs w:val="26"/>
        </w:rPr>
      </w:pPr>
      <w:r>
        <w:rPr>
          <w:noProof/>
          <w:szCs w:val="26"/>
        </w:rPr>
        <w:br w:type="page"/>
      </w:r>
    </w:p>
    <w:p w:rsidR="00557272" w:rsidRDefault="00557272" w:rsidP="00557272">
      <w:pPr>
        <w:pStyle w:val="UnnumberedHeading1NoTOC"/>
      </w:pPr>
      <w:bookmarkStart w:id="1" w:name="содержание"/>
      <w:r>
        <w:rPr>
          <w:rStyle w:val="UnnumberedHeadingOneNoTOC"/>
        </w:rPr>
        <w:lastRenderedPageBreak/>
        <w:t>Содержание</w:t>
      </w:r>
      <w:bookmarkEnd w:id="1"/>
    </w:p>
    <w:bookmarkStart w:id="2" w:name="введение"/>
    <w:p w:rsidR="00557272" w:rsidRDefault="00557272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"9-9" \h \z \t "UnnumberedHeading1;1;UnnumberedHeading2;2;Заголовок 1;1;Заголовок 2;2;Заголовок 3;3" </w:instrText>
      </w:r>
      <w:r>
        <w:rPr>
          <w:b w:val="0"/>
        </w:rPr>
        <w:fldChar w:fldCharType="separate"/>
      </w:r>
      <w:hyperlink w:anchor="_Toc152456705" w:history="1">
        <w:r w:rsidRPr="00D43D6F">
          <w:rPr>
            <w:rStyle w:val="af2"/>
          </w:rPr>
          <w:t>1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D43D6F">
          <w:rPr>
            <w:rStyle w:val="af2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706" w:history="1">
        <w:r w:rsidRPr="00D43D6F">
          <w:rPr>
            <w:rStyle w:val="af2"/>
          </w:rPr>
          <w:t>2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D43D6F">
          <w:rPr>
            <w:rStyle w:val="af2"/>
          </w:rPr>
          <w:t>Основание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707" w:history="1">
        <w:r w:rsidRPr="00D43D6F">
          <w:rPr>
            <w:rStyle w:val="af2"/>
          </w:rPr>
          <w:t>3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D43D6F">
          <w:rPr>
            <w:rStyle w:val="af2"/>
          </w:rPr>
          <w:t>Назначение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708" w:history="1">
        <w:r w:rsidRPr="00D43D6F">
          <w:rPr>
            <w:rStyle w:val="af2"/>
          </w:rPr>
          <w:t>4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D43D6F">
          <w:rPr>
            <w:rStyle w:val="af2"/>
          </w:rPr>
          <w:t>Требования к программной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6709" w:history="1">
        <w:r w:rsidRPr="00D43D6F">
          <w:rPr>
            <w:rStyle w:val="af2"/>
            <w:rFonts w:eastAsia="MS Mincho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43D6F">
          <w:rPr>
            <w:rStyle w:val="af2"/>
            <w:rFonts w:eastAsia="MS Mincho"/>
          </w:rPr>
          <w:t>Требования к функциональным характеристикам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6710" w:history="1">
        <w:r w:rsidRPr="00D43D6F">
          <w:rPr>
            <w:rStyle w:val="af2"/>
            <w:rFonts w:eastAsia="MS Mincho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43D6F">
          <w:rPr>
            <w:rStyle w:val="af2"/>
            <w:rFonts w:eastAsia="MS Mincho"/>
          </w:rPr>
          <w:t>Требования к надежности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6711" w:history="1">
        <w:r w:rsidRPr="00D43D6F">
          <w:rPr>
            <w:rStyle w:val="af2"/>
            <w:rFonts w:eastAsia="MS Mincho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43D6F">
          <w:rPr>
            <w:rStyle w:val="af2"/>
            <w:rFonts w:eastAsia="MS Mincho"/>
          </w:rPr>
          <w:t>Условия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6712" w:history="1">
        <w:r w:rsidRPr="00D43D6F">
          <w:rPr>
            <w:rStyle w:val="af2"/>
            <w:rFonts w:eastAsia="MS Mincho"/>
          </w:rPr>
          <w:t>4.4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43D6F">
          <w:rPr>
            <w:rStyle w:val="af2"/>
            <w:rFonts w:eastAsia="MS Mincho"/>
          </w:rPr>
          <w:t>Требования к составу и параметрам технических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6713" w:history="1">
        <w:r w:rsidRPr="00D43D6F">
          <w:rPr>
            <w:rStyle w:val="af2"/>
            <w:rFonts w:eastAsia="MS Mincho"/>
          </w:rPr>
          <w:t>4.5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43D6F">
          <w:rPr>
            <w:rStyle w:val="af2"/>
            <w:rFonts w:eastAsia="MS Mincho"/>
          </w:rPr>
          <w:t>Требования к информационной и программной совместимости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6714" w:history="1">
        <w:r w:rsidRPr="00D43D6F">
          <w:rPr>
            <w:rStyle w:val="af2"/>
            <w:rFonts w:eastAsia="MS Mincho"/>
          </w:rPr>
          <w:t>4.6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43D6F">
          <w:rPr>
            <w:rStyle w:val="af2"/>
            <w:rFonts w:eastAsia="MS Mincho"/>
          </w:rPr>
          <w:t>Требования к маркировке и упаковке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456715" w:history="1">
        <w:r w:rsidRPr="00D43D6F">
          <w:rPr>
            <w:rStyle w:val="af2"/>
            <w:rFonts w:eastAsia="MS Mincho"/>
          </w:rPr>
          <w:t>4.7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43D6F">
          <w:rPr>
            <w:rStyle w:val="af2"/>
            <w:rFonts w:eastAsia="MS Mincho"/>
          </w:rPr>
          <w:t>Требования к транспортированию и хранению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716" w:history="1">
        <w:r w:rsidRPr="00D43D6F">
          <w:rPr>
            <w:rStyle w:val="af2"/>
          </w:rPr>
          <w:t>5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D43D6F">
          <w:rPr>
            <w:rStyle w:val="af2"/>
          </w:rPr>
          <w:t>Требования к программной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717" w:history="1">
        <w:r w:rsidRPr="00D43D6F">
          <w:rPr>
            <w:rStyle w:val="af2"/>
          </w:rPr>
          <w:t>6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D43D6F">
          <w:rPr>
            <w:rStyle w:val="af2"/>
          </w:rPr>
          <w:t>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718" w:history="1">
        <w:r w:rsidRPr="00D43D6F">
          <w:rPr>
            <w:rStyle w:val="af2"/>
          </w:rPr>
          <w:t>7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D43D6F">
          <w:rPr>
            <w:rStyle w:val="af2"/>
          </w:rPr>
          <w:t>Стадии и этапы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719" w:history="1">
        <w:r w:rsidRPr="00D43D6F">
          <w:rPr>
            <w:rStyle w:val="af2"/>
          </w:rPr>
          <w:t>8</w:t>
        </w:r>
        <w:r>
          <w:rPr>
            <w:rFonts w:asciiTheme="minorHAnsi" w:eastAsiaTheme="minorEastAsia" w:hAnsiTheme="minorHAnsi"/>
            <w:b w:val="0"/>
            <w:sz w:val="22"/>
            <w:szCs w:val="22"/>
          </w:rPr>
          <w:tab/>
        </w:r>
        <w:r w:rsidRPr="00D43D6F">
          <w:rPr>
            <w:rStyle w:val="af2"/>
          </w:rPr>
          <w:t>Порядок контроля и приемки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720" w:history="1">
        <w:r w:rsidRPr="00D43D6F">
          <w:rPr>
            <w:rStyle w:val="af2"/>
          </w:rPr>
          <w:t>ПРИЛОЖЕНИЕ А Диаграмма прецедентов, описывающая взаимодействие с системой клиентом коммерческого проекта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721" w:history="1">
        <w:r w:rsidRPr="00D43D6F">
          <w:rPr>
            <w:rStyle w:val="af2"/>
          </w:rPr>
          <w:t>ПРИЛОЖЕНИЕ Б Диаграмма прецедентов, описывающая взаимодействие с системой специалистом технического обслуживания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hyperlink w:anchor="_Toc152456722" w:history="1">
        <w:r w:rsidRPr="00D43D6F">
          <w:rPr>
            <w:rStyle w:val="af2"/>
          </w:rPr>
          <w:t>ПРИЛОЖЕНИЕ В Диаграмма прецедентов, описывающая взаимодействие с системой аналитиком и системным администратором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_Toc152456722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3054D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557272" w:rsidRDefault="00557272">
      <w:pPr>
        <w:pStyle w:val="12"/>
      </w:pPr>
      <w:r>
        <w:rPr>
          <w:rFonts w:eastAsia="MS Mincho" w:cstheme="minorBidi"/>
          <w:b w:val="0"/>
          <w:noProof/>
          <w:szCs w:val="24"/>
          <w:lang w:eastAsia="ru-RU"/>
        </w:rPr>
        <w:lastRenderedPageBreak/>
        <w:fldChar w:fldCharType="end"/>
      </w:r>
      <w:bookmarkStart w:id="3" w:name="_Toc152456705"/>
      <w:r>
        <w:t>Введение</w:t>
      </w:r>
      <w:bookmarkEnd w:id="2"/>
      <w:bookmarkEnd w:id="3"/>
    </w:p>
    <w:p w:rsidR="00557272" w:rsidRDefault="00557272" w:rsidP="00557272">
      <w:pPr>
        <w:pStyle w:val="a1"/>
      </w:pPr>
      <w:r>
        <w:t>Данное техническое задание определяет цель, структуру, свойства и методы разработки программного продукта для обеспечения работы системы вендинговых аппаратов для сдачи пледов в краткосрочную аренду.</w:t>
      </w:r>
    </w:p>
    <w:p w:rsidR="00557272" w:rsidRDefault="00557272">
      <w:pPr>
        <w:pStyle w:val="a1"/>
      </w:pPr>
      <w:r>
        <w:t>Программный продукт позволяет предоставить пледы, которые помогут согреться в холодную погоду без изменения планов прогулки. Коммерческий проект ориентируется как на B2C (приоритетно), так и на B2B с планами на сотрудничество с парками и кафе. Для тех, кто хочет провести время на свежем воздухе, предлагается решение проблемы – посуточная аренда пледов через приложение и вендинговые автоматы, не приобретая пледы, которые будут использоваться однократно. С помощью данного проекта проблема холода во время прогулки может быть решена на время, так как пледы обогревают на несколько часов, позволяя продолжить прогулку. Современные люди ценят удобство и мгновенный доступ к услугам. Развитие вендинговых аппаратов для посуточной аренды пледов соответствует этим потребностям, предоставляя быстрое и легкодоступное решение для тех, кто желает комфортно провести время на улице. Не менее важно влияние проекта на социальную активность. Поощряя людей проводить больше времени на улице, продукт способствует развитию здоровья и общего состояния. Проект также ориентирован на местный туризм: парки Москвы являются неотъемлемой частью туристической зоны города, поэтому проект имеет потенциал поддержки местной экономики и привлечения туристов.</w:t>
      </w:r>
    </w:p>
    <w:p w:rsidR="00557272" w:rsidRDefault="00557272">
      <w:pPr>
        <w:pStyle w:val="12"/>
      </w:pPr>
      <w:bookmarkStart w:id="4" w:name="основание-разработки"/>
      <w:bookmarkStart w:id="5" w:name="_Toc152456706"/>
      <w:r>
        <w:lastRenderedPageBreak/>
        <w:t>Основание разработки</w:t>
      </w:r>
      <w:bookmarkEnd w:id="4"/>
      <w:bookmarkEnd w:id="5"/>
    </w:p>
    <w:p w:rsidR="00557272" w:rsidRDefault="00557272">
      <w:pPr>
        <w:pStyle w:val="12"/>
      </w:pPr>
      <w:bookmarkStart w:id="6" w:name="назначение-разработки"/>
      <w:bookmarkStart w:id="7" w:name="_Toc152456707"/>
      <w:r>
        <w:lastRenderedPageBreak/>
        <w:t>Назначение разработки</w:t>
      </w:r>
      <w:bookmarkEnd w:id="6"/>
      <w:bookmarkEnd w:id="7"/>
    </w:p>
    <w:p w:rsidR="00557272" w:rsidRDefault="00557272" w:rsidP="00557272">
      <w:pPr>
        <w:pStyle w:val="a1"/>
      </w:pPr>
      <w:r>
        <w:t>Главная цель проекта: сделать возможной автоматизированную краткосрочную аренду пледов (шеринга) через вендинговые аппараты, установленные на улицах и в парках города. Для этого необходимо:</w:t>
      </w:r>
    </w:p>
    <w:p w:rsidR="00557272" w:rsidRDefault="00557272">
      <w:pPr>
        <w:numPr>
          <w:ilvl w:val="0"/>
          <w:numId w:val="33"/>
        </w:numPr>
      </w:pPr>
      <w:r>
        <w:t>иметь возможность автономно сдать в аренду и вернуть плед,</w:t>
      </w:r>
    </w:p>
    <w:p w:rsidR="00557272" w:rsidRDefault="00557272">
      <w:pPr>
        <w:numPr>
          <w:ilvl w:val="0"/>
          <w:numId w:val="33"/>
        </w:numPr>
      </w:pPr>
      <w:r>
        <w:t>иметь возможность проводить обслуживание автоматов,</w:t>
      </w:r>
    </w:p>
    <w:p w:rsidR="00557272" w:rsidRDefault="00557272">
      <w:pPr>
        <w:numPr>
          <w:ilvl w:val="0"/>
          <w:numId w:val="33"/>
        </w:numPr>
      </w:pPr>
      <w:r>
        <w:t>иметь возможность собирать диагностические и иные данные с автоматов.</w:t>
      </w:r>
    </w:p>
    <w:p w:rsidR="00557272" w:rsidRDefault="00557272" w:rsidP="00557272">
      <w:pPr>
        <w:pStyle w:val="a1"/>
      </w:pPr>
      <w:r>
        <w:t>Для достижения поставленных целей требуется выполнить следующие задачи:</w:t>
      </w:r>
    </w:p>
    <w:p w:rsidR="00557272" w:rsidRDefault="00557272" w:rsidP="00557272">
      <w:pPr>
        <w:numPr>
          <w:ilvl w:val="0"/>
          <w:numId w:val="33"/>
        </w:numPr>
      </w:pPr>
      <w:r>
        <w:t>Реализовать программную систему для клиентов сервиса, которая обеспечивает автономную и автоматическую аренду пледов через вендинговые автоматы:</w:t>
      </w:r>
    </w:p>
    <w:p w:rsidR="00557272" w:rsidRDefault="00557272" w:rsidP="00557272">
      <w:pPr>
        <w:numPr>
          <w:ilvl w:val="1"/>
          <w:numId w:val="33"/>
        </w:numPr>
      </w:pPr>
      <w:r>
        <w:t>реализовать возможность взымания платы с клиентов,</w:t>
      </w:r>
    </w:p>
    <w:p w:rsidR="00557272" w:rsidRDefault="00557272" w:rsidP="00557272">
      <w:pPr>
        <w:numPr>
          <w:ilvl w:val="1"/>
          <w:numId w:val="33"/>
        </w:numPr>
      </w:pPr>
      <w:r>
        <w:t>реализовать возможность взятия пледа из автомата,</w:t>
      </w:r>
    </w:p>
    <w:p w:rsidR="00557272" w:rsidRDefault="00557272" w:rsidP="00557272">
      <w:pPr>
        <w:numPr>
          <w:ilvl w:val="1"/>
          <w:numId w:val="33"/>
        </w:numPr>
      </w:pPr>
      <w:r>
        <w:t>реализовать возможность возврата пледа в автомат,</w:t>
      </w:r>
    </w:p>
    <w:p w:rsidR="00557272" w:rsidRDefault="00557272" w:rsidP="00557272">
      <w:pPr>
        <w:numPr>
          <w:ilvl w:val="1"/>
          <w:numId w:val="33"/>
        </w:numPr>
      </w:pPr>
      <w:r>
        <w:t>реализовать возможность нахождения ближайшего к клиенту автомата.</w:t>
      </w:r>
    </w:p>
    <w:p w:rsidR="00557272" w:rsidRDefault="00557272" w:rsidP="00557272">
      <w:pPr>
        <w:numPr>
          <w:ilvl w:val="0"/>
          <w:numId w:val="33"/>
        </w:numPr>
      </w:pPr>
      <w:r>
        <w:t>Реализовать программную систему для технического обслуживания автоматов:</w:t>
      </w:r>
    </w:p>
    <w:p w:rsidR="00557272" w:rsidRDefault="00557272" w:rsidP="00557272">
      <w:pPr>
        <w:numPr>
          <w:ilvl w:val="1"/>
          <w:numId w:val="33"/>
        </w:numPr>
      </w:pPr>
      <w:r>
        <w:t>реализовать возможность открытия ячейки автомата,</w:t>
      </w:r>
    </w:p>
    <w:p w:rsidR="00557272" w:rsidRDefault="00557272" w:rsidP="00557272">
      <w:pPr>
        <w:numPr>
          <w:ilvl w:val="1"/>
          <w:numId w:val="33"/>
        </w:numPr>
      </w:pPr>
      <w:r>
        <w:t>реализовать возможность изъятия грязных пледов из автомата,</w:t>
      </w:r>
    </w:p>
    <w:p w:rsidR="00557272" w:rsidRDefault="00557272" w:rsidP="00557272">
      <w:pPr>
        <w:numPr>
          <w:ilvl w:val="1"/>
          <w:numId w:val="33"/>
        </w:numPr>
      </w:pPr>
      <w:r>
        <w:t>реализовать возможность выкладывания чистых пледов в автомат.</w:t>
      </w:r>
    </w:p>
    <w:p w:rsidR="00557272" w:rsidRDefault="00557272" w:rsidP="00557272">
      <w:pPr>
        <w:numPr>
          <w:ilvl w:val="0"/>
          <w:numId w:val="33"/>
        </w:numPr>
      </w:pPr>
      <w:r>
        <w:t>Реализовать программную систему для мониторинга собираемых данных:</w:t>
      </w:r>
    </w:p>
    <w:p w:rsidR="00557272" w:rsidRDefault="00557272" w:rsidP="00557272">
      <w:pPr>
        <w:numPr>
          <w:ilvl w:val="1"/>
          <w:numId w:val="33"/>
        </w:numPr>
      </w:pPr>
      <w:r>
        <w:t>реализовать возможность просмотра графиков количества взятий пледов в аренду из автомата,</w:t>
      </w:r>
    </w:p>
    <w:p w:rsidR="00557272" w:rsidRDefault="00557272" w:rsidP="00557272">
      <w:pPr>
        <w:numPr>
          <w:ilvl w:val="1"/>
          <w:numId w:val="33"/>
        </w:numPr>
      </w:pPr>
      <w:r>
        <w:t>реализовать возможность просмотра графиков количества возвратов пледов из аренды в автомат.</w:t>
      </w:r>
    </w:p>
    <w:p w:rsidR="00557272" w:rsidRDefault="00557272">
      <w:pPr>
        <w:pStyle w:val="12"/>
      </w:pPr>
      <w:bookmarkStart w:id="8" w:name="требования-к-программной-системе"/>
      <w:bookmarkStart w:id="9" w:name="_Toc152456708"/>
      <w:r>
        <w:lastRenderedPageBreak/>
        <w:t>Требования к программной системе</w:t>
      </w:r>
      <w:bookmarkEnd w:id="8"/>
      <w:bookmarkEnd w:id="9"/>
    </w:p>
    <w:p w:rsidR="00557272" w:rsidRDefault="00557272" w:rsidP="00557272">
      <w:pPr>
        <w:pStyle w:val="a1"/>
      </w:pPr>
      <w:r>
        <w:t>Данной системой будут пользоваться:</w:t>
      </w:r>
    </w:p>
    <w:p w:rsidR="00557272" w:rsidRDefault="00557272" w:rsidP="00557272">
      <w:pPr>
        <w:numPr>
          <w:ilvl w:val="0"/>
          <w:numId w:val="33"/>
        </w:numPr>
      </w:pPr>
      <w:r>
        <w:t>Клиенты коммерческого проекта – люди, гуляющие вечерами, когда на улице начинает холодать, а форма одежды была выбрана на более теплое время суток.</w:t>
      </w:r>
    </w:p>
    <w:p w:rsidR="00557272" w:rsidRDefault="00557272" w:rsidP="00557272">
      <w:pPr>
        <w:numPr>
          <w:ilvl w:val="0"/>
          <w:numId w:val="33"/>
        </w:numPr>
      </w:pPr>
      <w:r>
        <w:t>Специалисты технического обслуживания автоматов – специалисты, задачами которых является поддержка рабочего состояния автоматов и выкладка/сбор пледов.</w:t>
      </w:r>
    </w:p>
    <w:p w:rsidR="00557272" w:rsidRDefault="00557272" w:rsidP="00557272">
      <w:pPr>
        <w:numPr>
          <w:ilvl w:val="0"/>
          <w:numId w:val="33"/>
        </w:numPr>
      </w:pPr>
      <w:r>
        <w:t>Системные администраторы – специалисты, занимающиеся поддержкой работы программно-аппаратного комплекса.</w:t>
      </w:r>
    </w:p>
    <w:p w:rsidR="00557272" w:rsidRDefault="00557272" w:rsidP="00557272">
      <w:pPr>
        <w:numPr>
          <w:ilvl w:val="0"/>
          <w:numId w:val="33"/>
        </w:numPr>
      </w:pPr>
      <w:r>
        <w:t>Аналитики – специалисты, занимающиеся анализом статистики взятий и возвратов пледов за определенный период.</w:t>
      </w:r>
    </w:p>
    <w:p w:rsidR="00557272" w:rsidRDefault="00557272" w:rsidP="00557272">
      <w:pPr>
        <w:pStyle w:val="a1"/>
      </w:pPr>
      <w:r>
        <w:t>Определенные сценарии использования системы представлены ниже.</w:t>
      </w:r>
    </w:p>
    <w:p w:rsidR="00557272" w:rsidRDefault="00557272">
      <w:pPr>
        <w:pStyle w:val="a1"/>
      </w:pPr>
      <w:r>
        <w:t>Были выделены следующие сценарии использования для не аутентифицированного клиента коммерческого проекта:</w:t>
      </w:r>
    </w:p>
    <w:p w:rsidR="00557272" w:rsidRDefault="00557272" w:rsidP="00557272">
      <w:pPr>
        <w:numPr>
          <w:ilvl w:val="0"/>
          <w:numId w:val="33"/>
        </w:numPr>
      </w:pPr>
      <w:r>
        <w:t>Отобразить информацию о местоположении автоматов на карте.</w:t>
      </w:r>
    </w:p>
    <w:p w:rsidR="00557272" w:rsidRDefault="00557272" w:rsidP="00557272">
      <w:pPr>
        <w:numPr>
          <w:ilvl w:val="0"/>
          <w:numId w:val="33"/>
        </w:numPr>
      </w:pPr>
      <w:r>
        <w:t>Отобразить информацию об остатке пледов в автомате на карте.</w:t>
      </w:r>
    </w:p>
    <w:p w:rsidR="00557272" w:rsidRDefault="00557272" w:rsidP="00557272">
      <w:pPr>
        <w:pStyle w:val="a1"/>
      </w:pPr>
      <w:r>
        <w:t>Были выделены следующие сценарии использования для аутентифицированного клиента коммерческого проекта:</w:t>
      </w:r>
    </w:p>
    <w:p w:rsidR="00557272" w:rsidRDefault="00557272" w:rsidP="00557272">
      <w:pPr>
        <w:numPr>
          <w:ilvl w:val="0"/>
          <w:numId w:val="33"/>
        </w:numPr>
      </w:pPr>
      <w:r>
        <w:t>Отобразить информацию о пледах, находящихся в аренде у клиента в данный момент: тариф, время использования, общая цена аренды.</w:t>
      </w:r>
    </w:p>
    <w:p w:rsidR="00557272" w:rsidRDefault="00557272" w:rsidP="00557272">
      <w:pPr>
        <w:numPr>
          <w:ilvl w:val="0"/>
          <w:numId w:val="33"/>
        </w:numPr>
      </w:pPr>
      <w:r>
        <w:t>Взять плед в аренду: выбрать автомат, выбрать ячейку, открыть ячейку, забрать плед, закрыть ячейку.</w:t>
      </w:r>
    </w:p>
    <w:p w:rsidR="00557272" w:rsidRDefault="00557272" w:rsidP="00557272">
      <w:pPr>
        <w:numPr>
          <w:ilvl w:val="0"/>
          <w:numId w:val="33"/>
        </w:numPr>
      </w:pPr>
      <w:r>
        <w:t>Добавить банковскую карту в список карт для оплаты: выбрать операцию добавления новой карты, ввести данные карты (номер, cvv, дата истечение срока действия), подтвердить добавление карты пробным списанием.</w:t>
      </w:r>
    </w:p>
    <w:p w:rsidR="00557272" w:rsidRDefault="00557272" w:rsidP="00557272">
      <w:pPr>
        <w:numPr>
          <w:ilvl w:val="0"/>
          <w:numId w:val="33"/>
        </w:numPr>
      </w:pPr>
      <w:r>
        <w:lastRenderedPageBreak/>
        <w:t>Определить банковскую карту как стандартную для оплаты: выбрать операцию определения карты по умолчанию, выбрать необходимую карту.</w:t>
      </w:r>
    </w:p>
    <w:p w:rsidR="00557272" w:rsidRDefault="00557272" w:rsidP="00557272">
      <w:pPr>
        <w:numPr>
          <w:ilvl w:val="0"/>
          <w:numId w:val="33"/>
        </w:numPr>
      </w:pPr>
      <w:r>
        <w:t>Вернуть плед: выбрать автомат, выбрать ячейку, открыть ячейку, положить плед, закрыть ячейку.</w:t>
      </w:r>
    </w:p>
    <w:p w:rsidR="00557272" w:rsidRDefault="00557272" w:rsidP="00557272">
      <w:pPr>
        <w:pStyle w:val="a1"/>
      </w:pPr>
      <w:r>
        <w:t>По итогу выделения сценариев использования была построена UML диаграмма прецедентов, представленная в ПРИЛОЖЕНИЕ А.</w:t>
      </w:r>
    </w:p>
    <w:p w:rsidR="00557272" w:rsidRDefault="00557272">
      <w:pPr>
        <w:pStyle w:val="a1"/>
      </w:pPr>
      <w:r>
        <w:t>Были выделены следующие сценарии использования для специалиста технического обслуживания автоматов:</w:t>
      </w:r>
    </w:p>
    <w:p w:rsidR="00557272" w:rsidRDefault="00557272" w:rsidP="00557272">
      <w:pPr>
        <w:numPr>
          <w:ilvl w:val="0"/>
          <w:numId w:val="33"/>
        </w:numPr>
      </w:pPr>
      <w:r>
        <w:t>Изъять использованные пледы из автомата: выбрать автомат, открыть ячейки, отметить наличие/отсутствие пледа в ячейке, забрать пледы, закрыть ячейки.</w:t>
      </w:r>
    </w:p>
    <w:p w:rsidR="00557272" w:rsidRDefault="00557272" w:rsidP="00557272">
      <w:pPr>
        <w:numPr>
          <w:ilvl w:val="0"/>
          <w:numId w:val="33"/>
        </w:numPr>
      </w:pPr>
      <w:r>
        <w:t>Вложить чистые пледы в автомат: выбрать автомат, открыть ячейки, положить чистые пледы, закрыть ячейки.</w:t>
      </w:r>
    </w:p>
    <w:p w:rsidR="00557272" w:rsidRDefault="00557272" w:rsidP="00557272">
      <w:pPr>
        <w:numPr>
          <w:ilvl w:val="0"/>
          <w:numId w:val="33"/>
        </w:numPr>
      </w:pPr>
      <w:r>
        <w:t>Открыть конкретную ячейку автомата: выбрать автомат, в рамках автомата выбрать ячейку по номеру, запустить операцию открытия ячейки.</w:t>
      </w:r>
    </w:p>
    <w:p w:rsidR="00557272" w:rsidRDefault="00557272" w:rsidP="00557272">
      <w:pPr>
        <w:numPr>
          <w:ilvl w:val="0"/>
          <w:numId w:val="33"/>
        </w:numPr>
      </w:pPr>
      <w:r>
        <w:t>Закрыть конкретную ячейку автомата: выбрать автомат, в рамках автомата выбрать ячейку по номеру, выбрать ячейку, запустить операцию закрытия ячейки.</w:t>
      </w:r>
    </w:p>
    <w:p w:rsidR="00557272" w:rsidRDefault="00557272" w:rsidP="00557272">
      <w:pPr>
        <w:pStyle w:val="a1"/>
      </w:pPr>
      <w:r>
        <w:t>По итогу выделения сценариев использования была построена UML диаграмма прецедентов, представленная в ПРИЛОЖЕНИЕ Б.</w:t>
      </w:r>
    </w:p>
    <w:p w:rsidR="00557272" w:rsidRDefault="00557272">
      <w:pPr>
        <w:pStyle w:val="a1"/>
      </w:pPr>
      <w:r>
        <w:t>Были выделены следующие сценарии использования для аналитика и системного администратора:</w:t>
      </w:r>
    </w:p>
    <w:p w:rsidR="00557272" w:rsidRDefault="00557272" w:rsidP="00557272">
      <w:pPr>
        <w:numPr>
          <w:ilvl w:val="0"/>
          <w:numId w:val="33"/>
        </w:numPr>
      </w:pPr>
      <w:r>
        <w:t>Отобразить статистику взятий в аренду из автоматов за определенный</w:t>
      </w:r>
    </w:p>
    <w:p w:rsidR="00557272" w:rsidRDefault="00557272">
      <w:pPr>
        <w:numPr>
          <w:ilvl w:val="0"/>
          <w:numId w:val="32"/>
        </w:numPr>
      </w:pPr>
      <w:r>
        <w:t>период.</w:t>
      </w:r>
    </w:p>
    <w:p w:rsidR="00557272" w:rsidRDefault="00557272" w:rsidP="00557272">
      <w:pPr>
        <w:numPr>
          <w:ilvl w:val="0"/>
          <w:numId w:val="33"/>
        </w:numPr>
      </w:pPr>
      <w:r>
        <w:t>Отобразить статистику возвратов пледов в автоматы за определенный</w:t>
      </w:r>
    </w:p>
    <w:p w:rsidR="00557272" w:rsidRDefault="00557272">
      <w:pPr>
        <w:numPr>
          <w:ilvl w:val="0"/>
          <w:numId w:val="32"/>
        </w:numPr>
      </w:pPr>
      <w:r>
        <w:t>период.</w:t>
      </w:r>
    </w:p>
    <w:p w:rsidR="00557272" w:rsidRDefault="00557272" w:rsidP="00557272">
      <w:pPr>
        <w:numPr>
          <w:ilvl w:val="0"/>
          <w:numId w:val="33"/>
        </w:numPr>
      </w:pPr>
      <w:r>
        <w:t>Экспорт статистики в файл формата CSV.</w:t>
      </w:r>
    </w:p>
    <w:p w:rsidR="00557272" w:rsidRDefault="00557272" w:rsidP="00557272">
      <w:pPr>
        <w:pStyle w:val="a1"/>
      </w:pPr>
      <w:r>
        <w:lastRenderedPageBreak/>
        <w:t>По итогу выделения сценариев использования была построена UML диаграмма прецедентов представленная в ПРИЛОЖЕНИЕ В.</w:t>
      </w:r>
    </w:p>
    <w:p w:rsidR="00557272" w:rsidRDefault="00557272">
      <w:pPr>
        <w:pStyle w:val="2"/>
      </w:pPr>
      <w:bookmarkStart w:id="10" w:name="требования-к-функциональным-характеристи"/>
      <w:bookmarkStart w:id="11" w:name="_Toc152456709"/>
      <w:r>
        <w:t>Требования к функциональным характеристикам</w:t>
      </w:r>
      <w:bookmarkEnd w:id="10"/>
      <w:bookmarkEnd w:id="11"/>
    </w:p>
    <w:p w:rsidR="00557272" w:rsidRDefault="00557272" w:rsidP="00557272">
      <w:pPr>
        <w:pStyle w:val="a1"/>
      </w:pPr>
      <w:r>
        <w:t>Далее представлены требования пользователей-клиентов коммерческого проекта: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клиента с ней.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отображать карту с указанием местоположения автоматов и пользователя.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отображать информацию о количестве доступных пледов в автоматах на карте.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отображать информацию о пледах, находящихся в аренде пользователем на данный момент, а именно тариф, время пользования, общая цена аренды.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отображать данные пользователя (номер телефона) на основной странице.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позволять добавлять банковскую карту для оплаты с основной страницы.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позволять указывать основную банковскую карту для оплаты.</w:t>
      </w:r>
    </w:p>
    <w:p w:rsidR="00557272" w:rsidRDefault="00557272" w:rsidP="00557272">
      <w:pPr>
        <w:numPr>
          <w:ilvl w:val="0"/>
          <w:numId w:val="33"/>
        </w:numPr>
      </w:pPr>
      <w:r>
        <w:t>Пользователь должен иметь возможность выбрать автомат посредством ввода уникального кода автомата.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предоставлять возможность выбора автомата посредством перехода по уникальной ссылке.</w:t>
      </w:r>
    </w:p>
    <w:p w:rsidR="00557272" w:rsidRDefault="00557272" w:rsidP="00557272">
      <w:pPr>
        <w:numPr>
          <w:ilvl w:val="0"/>
          <w:numId w:val="33"/>
        </w:numPr>
      </w:pPr>
      <w:r>
        <w:t>Пользователь должен иметь возможность взять в аренду до 5 пледов.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предоставлять возможность закрытия ячейки по указанию пользователя.</w:t>
      </w:r>
    </w:p>
    <w:p w:rsidR="00557272" w:rsidRDefault="00557272" w:rsidP="00557272">
      <w:pPr>
        <w:numPr>
          <w:ilvl w:val="0"/>
          <w:numId w:val="33"/>
        </w:numPr>
      </w:pPr>
      <w:r>
        <w:lastRenderedPageBreak/>
        <w:t>Система должна предоставлять фотографии автомата.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отображать список возможных тарифов для аренды пледа.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позволять выбрать один из возможных тарифов для аренды пледа.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позволять выбрать основную банковскую карту до оплаты тарифа.</w:t>
      </w:r>
    </w:p>
    <w:p w:rsidR="00557272" w:rsidRDefault="00557272" w:rsidP="00557272">
      <w:pPr>
        <w:pStyle w:val="a1"/>
      </w:pPr>
      <w:r>
        <w:t>Далее представлены требования пользователей-специалистов технического обслуживания автоматов: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отображать номер ячейки автомата при взаимодействии специалиста с ней.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позволять выбирать автомат один раз для выполнения нескольких операций.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организовать изъятие использованных пледов из автомата.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позволять отмечать отсутствие пледа в ячейке (данное действие требует подтверждения).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организовать выкладывание чистых пледов в автомат.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позволять открывать определенную ячейку автомата.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позволять закрывать определенную ячейку автомата.</w:t>
      </w:r>
    </w:p>
    <w:p w:rsidR="00557272" w:rsidRDefault="00557272" w:rsidP="00557272">
      <w:pPr>
        <w:pStyle w:val="a1"/>
      </w:pPr>
      <w:r>
        <w:t>Далее представлены требования пользователей-аналитиков и пользователей- системных администраторов: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отображать графики по количеству взятий пледов в аренду из определенного автомата за определенный период.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отображать графики по количеству возвратов пледов в определенный автомат за определенный период.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иметь возможность экспортировать данные в формате CSV.</w:t>
      </w:r>
    </w:p>
    <w:p w:rsidR="00557272" w:rsidRDefault="00557272">
      <w:pPr>
        <w:pStyle w:val="2"/>
      </w:pPr>
      <w:bookmarkStart w:id="12" w:name="требования-к-надежности"/>
      <w:bookmarkStart w:id="13" w:name="_Toc152456710"/>
      <w:r>
        <w:lastRenderedPageBreak/>
        <w:t>Требования к надежности</w:t>
      </w:r>
      <w:bookmarkEnd w:id="12"/>
      <w:bookmarkEnd w:id="13"/>
    </w:p>
    <w:p w:rsidR="00557272" w:rsidRDefault="00557272" w:rsidP="00557272">
      <w:pPr>
        <w:numPr>
          <w:ilvl w:val="0"/>
          <w:numId w:val="33"/>
        </w:numPr>
      </w:pPr>
      <w:r>
        <w:t>Система должна обеспечивать беcперебойное функционирование в период с 8:00 до 24:00 по месту расположения автоматов, проведение технического обслуживания допускается только в нерабочее время при дополнительном согласовании с техническим директором.</w:t>
      </w:r>
    </w:p>
    <w:p w:rsidR="00557272" w:rsidRDefault="00557272" w:rsidP="00557272">
      <w:pPr>
        <w:numPr>
          <w:ilvl w:val="0"/>
          <w:numId w:val="33"/>
        </w:numPr>
      </w:pPr>
      <w:r>
        <w:t>При сбоях система не должна терять данные о взятых пледах, проводимых денежных и иных операций.</w:t>
      </w:r>
    </w:p>
    <w:p w:rsidR="00557272" w:rsidRDefault="00557272" w:rsidP="00557272">
      <w:pPr>
        <w:numPr>
          <w:ilvl w:val="0"/>
          <w:numId w:val="33"/>
        </w:numPr>
      </w:pPr>
      <w:r>
        <w:t>Задержка ответа системы на запросы пользователей не должна превышать 3 секунд.</w:t>
      </w:r>
    </w:p>
    <w:p w:rsidR="00557272" w:rsidRDefault="00557272" w:rsidP="00557272">
      <w:pPr>
        <w:numPr>
          <w:ilvl w:val="0"/>
          <w:numId w:val="33"/>
        </w:numPr>
      </w:pPr>
      <w:r>
        <w:t>Система должна гарантировать конфиденциальность персональных данных и соблюдение стандартов безопасности данных в соответствии с законодательством РФ в сфере банковских операций.</w:t>
      </w:r>
    </w:p>
    <w:p w:rsidR="00557272" w:rsidRDefault="00557272" w:rsidP="00557272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152 “О персональных данных”.</w:t>
      </w:r>
    </w:p>
    <w:p w:rsidR="00557272" w:rsidRDefault="00557272" w:rsidP="00557272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395-1 ”О банках и банковской деятельности”.</w:t>
      </w:r>
    </w:p>
    <w:p w:rsidR="00557272" w:rsidRDefault="00557272" w:rsidP="00557272">
      <w:pPr>
        <w:numPr>
          <w:ilvl w:val="0"/>
          <w:numId w:val="33"/>
        </w:numPr>
      </w:pPr>
      <w:r>
        <w:t>Разработка системы должна осуществляться в соответствии с федеральным законом № 115 “О противодействии легализации (отмыванию) доходов, полученных преступным путем, и финансированию терроризма”.</w:t>
      </w:r>
    </w:p>
    <w:p w:rsidR="00557272" w:rsidRDefault="00557272">
      <w:pPr>
        <w:pStyle w:val="2"/>
      </w:pPr>
      <w:bookmarkStart w:id="14" w:name="условия-эксплуатации"/>
      <w:bookmarkStart w:id="15" w:name="_Toc152456711"/>
      <w:r>
        <w:t>Условия эксплуатации</w:t>
      </w:r>
      <w:bookmarkEnd w:id="14"/>
      <w:bookmarkEnd w:id="15"/>
    </w:p>
    <w:p w:rsidR="00557272" w:rsidRDefault="00557272" w:rsidP="00557272">
      <w:pPr>
        <w:numPr>
          <w:ilvl w:val="0"/>
          <w:numId w:val="33"/>
        </w:numPr>
      </w:pPr>
      <w:r>
        <w:t>Система должна обеспечивать возможность эксплуатации персоналом, не имеющим профильного технического образования. Для обучения персонала пользованием системой должно быть создано руководство пользования.</w:t>
      </w:r>
    </w:p>
    <w:p w:rsidR="00557272" w:rsidRDefault="00557272" w:rsidP="00557272">
      <w:pPr>
        <w:numPr>
          <w:ilvl w:val="0"/>
          <w:numId w:val="33"/>
        </w:numPr>
      </w:pPr>
      <w:r>
        <w:t>В случае невозможности предоставления вендиногового аппарата на этапе разработки, тестирование должно производится по средством эмуляции взаимодействия с ним.</w:t>
      </w:r>
    </w:p>
    <w:p w:rsidR="00557272" w:rsidRDefault="00557272">
      <w:pPr>
        <w:pStyle w:val="2"/>
      </w:pPr>
      <w:bookmarkStart w:id="16" w:name="требования-к-составу-и-параметрам-технич"/>
      <w:bookmarkStart w:id="17" w:name="_Toc152456712"/>
      <w:r>
        <w:lastRenderedPageBreak/>
        <w:t>Требования к составу и параметрам технических средств</w:t>
      </w:r>
      <w:bookmarkEnd w:id="16"/>
      <w:bookmarkEnd w:id="17"/>
    </w:p>
    <w:p w:rsidR="00557272" w:rsidRDefault="00557272" w:rsidP="00557272">
      <w:pPr>
        <w:numPr>
          <w:ilvl w:val="0"/>
          <w:numId w:val="33"/>
        </w:numPr>
      </w:pPr>
      <w:r>
        <w:t>Технологии, используемые в разработке, должны быть свободно распространяемые и не должны быть подвержены влиянию санкций.</w:t>
      </w:r>
    </w:p>
    <w:p w:rsidR="00557272" w:rsidRDefault="00557272" w:rsidP="00557272">
      <w:pPr>
        <w:numPr>
          <w:ilvl w:val="0"/>
          <w:numId w:val="33"/>
        </w:numPr>
      </w:pPr>
      <w:r>
        <w:t>Разрабатывается веб-решение с интерфейсом мобильного приложения.</w:t>
      </w:r>
    </w:p>
    <w:p w:rsidR="00557272" w:rsidRDefault="00557272">
      <w:pPr>
        <w:pStyle w:val="2"/>
      </w:pPr>
      <w:bookmarkStart w:id="18" w:name="требования-к-информационной-и-программно"/>
      <w:bookmarkStart w:id="19" w:name="_Toc152456713"/>
      <w:r>
        <w:t>Требования к информационной и программной совместимости</w:t>
      </w:r>
      <w:bookmarkEnd w:id="18"/>
      <w:bookmarkEnd w:id="19"/>
    </w:p>
    <w:p w:rsidR="00557272" w:rsidRDefault="00557272" w:rsidP="00557272">
      <w:pPr>
        <w:numPr>
          <w:ilvl w:val="0"/>
          <w:numId w:val="33"/>
        </w:numPr>
      </w:pPr>
      <w:r>
        <w:t>Программная система должна быть развернута на стороне заказчика на ЭВМ или виртуальной ЭВМ под управлением операционных систем семейства Linux.</w:t>
      </w:r>
    </w:p>
    <w:p w:rsidR="00557272" w:rsidRDefault="00557272" w:rsidP="00557272">
      <w:pPr>
        <w:numPr>
          <w:ilvl w:val="0"/>
          <w:numId w:val="33"/>
        </w:numPr>
      </w:pPr>
      <w:r>
        <w:t>Программная система должна отображаться через браузеры выпуска не старее 2015 года.</w:t>
      </w:r>
    </w:p>
    <w:p w:rsidR="00557272" w:rsidRDefault="00557272">
      <w:pPr>
        <w:pStyle w:val="2"/>
      </w:pPr>
      <w:bookmarkStart w:id="20" w:name="требования-к-маркировке-и-упаковке"/>
      <w:bookmarkStart w:id="21" w:name="_Toc152456714"/>
      <w:r>
        <w:t>Требования к маркировке и упаковке</w:t>
      </w:r>
      <w:bookmarkEnd w:id="20"/>
      <w:bookmarkEnd w:id="21"/>
    </w:p>
    <w:p w:rsidR="00557272" w:rsidRDefault="00557272" w:rsidP="00557272">
      <w:pPr>
        <w:pStyle w:val="a1"/>
      </w:pPr>
      <w:r>
        <w:t>Исходный код системы должен хранится с использованием системы версирования кода Git.</w:t>
      </w:r>
    </w:p>
    <w:p w:rsidR="00557272" w:rsidRDefault="00557272">
      <w:pPr>
        <w:pStyle w:val="2"/>
      </w:pPr>
      <w:bookmarkStart w:id="22" w:name="требования-к-транспортированию-и-хранени"/>
      <w:bookmarkStart w:id="23" w:name="_Toc152456715"/>
      <w:r>
        <w:t>Требования к транспортированию и хранению</w:t>
      </w:r>
      <w:bookmarkEnd w:id="22"/>
      <w:bookmarkEnd w:id="23"/>
    </w:p>
    <w:p w:rsidR="00557272" w:rsidRDefault="00557272" w:rsidP="00557272">
      <w:pPr>
        <w:numPr>
          <w:ilvl w:val="0"/>
          <w:numId w:val="33"/>
        </w:numPr>
      </w:pPr>
      <w:r>
        <w:t>Исходный код должен быть скрыт из общего пользования, но не является коммерческой тайной.</w:t>
      </w:r>
    </w:p>
    <w:p w:rsidR="00557272" w:rsidRDefault="00557272" w:rsidP="00557272">
      <w:pPr>
        <w:numPr>
          <w:ilvl w:val="0"/>
          <w:numId w:val="33"/>
        </w:numPr>
      </w:pPr>
      <w:r>
        <w:t>Распространение кода между разработчиками происходит через системы удаленного версирования (GitHub, GitLab и подобных).</w:t>
      </w:r>
    </w:p>
    <w:p w:rsidR="00557272" w:rsidRDefault="00557272">
      <w:pPr>
        <w:pStyle w:val="12"/>
      </w:pPr>
      <w:bookmarkStart w:id="24" w:name="требования-к-программной-документации"/>
      <w:bookmarkStart w:id="25" w:name="_Toc152456716"/>
      <w:r>
        <w:lastRenderedPageBreak/>
        <w:t>Требования к программной документации</w:t>
      </w:r>
      <w:bookmarkEnd w:id="24"/>
      <w:bookmarkEnd w:id="25"/>
    </w:p>
    <w:p w:rsidR="00557272" w:rsidRDefault="00557272" w:rsidP="00557272">
      <w:pPr>
        <w:pStyle w:val="a1"/>
      </w:pPr>
      <w:r>
        <w:t>Должна быть предоставлена следующая документация:</w:t>
      </w:r>
    </w:p>
    <w:p w:rsidR="00557272" w:rsidRDefault="00557272" w:rsidP="00557272">
      <w:pPr>
        <w:numPr>
          <w:ilvl w:val="0"/>
          <w:numId w:val="33"/>
        </w:numPr>
      </w:pPr>
      <w:r>
        <w:t>руководство развертывания системы;</w:t>
      </w:r>
    </w:p>
    <w:p w:rsidR="00557272" w:rsidRDefault="00557272" w:rsidP="00557272">
      <w:pPr>
        <w:numPr>
          <w:ilvl w:val="0"/>
          <w:numId w:val="33"/>
        </w:numPr>
      </w:pPr>
      <w:r>
        <w:t>руководство пользователя техническим сервисом;</w:t>
      </w:r>
    </w:p>
    <w:p w:rsidR="00557272" w:rsidRDefault="00557272" w:rsidP="00557272">
      <w:pPr>
        <w:numPr>
          <w:ilvl w:val="0"/>
          <w:numId w:val="33"/>
        </w:numPr>
      </w:pPr>
      <w:r>
        <w:t>руководство пользования аналитической системой;</w:t>
      </w:r>
    </w:p>
    <w:p w:rsidR="00557272" w:rsidRDefault="00557272" w:rsidP="00557272">
      <w:pPr>
        <w:numPr>
          <w:ilvl w:val="0"/>
          <w:numId w:val="33"/>
        </w:numPr>
      </w:pPr>
      <w:r>
        <w:t>описание функций API сервисов в соответствии с нотацией OpenAPI.</w:t>
      </w:r>
    </w:p>
    <w:p w:rsidR="00557272" w:rsidRDefault="00557272">
      <w:pPr>
        <w:pStyle w:val="12"/>
      </w:pPr>
      <w:bookmarkStart w:id="26" w:name="технико-экономические-показатели"/>
      <w:bookmarkStart w:id="27" w:name="_Toc152456717"/>
      <w:r>
        <w:lastRenderedPageBreak/>
        <w:t>Технико-экономические показатели</w:t>
      </w:r>
      <w:bookmarkEnd w:id="26"/>
      <w:bookmarkEnd w:id="27"/>
    </w:p>
    <w:p w:rsidR="00557272" w:rsidRDefault="00557272" w:rsidP="00557272">
      <w:pPr>
        <w:pStyle w:val="a1"/>
      </w:pPr>
      <w:r>
        <w:t>Необходимость проекта обусловлена потребностью создания собственной программно-аппаратной системы для реализации коммерческого проекта по краткосрочной аренде через вендинговые аппараты. Не существует аналогичного программного обеспечения, обладающего подобным функционалом, так как реализуется инновационная бизнес-модель.</w:t>
      </w:r>
    </w:p>
    <w:p w:rsidR="00557272" w:rsidRDefault="00557272">
      <w:pPr>
        <w:pStyle w:val="a1"/>
      </w:pPr>
      <w:r>
        <w:t>Разработка программно-аппаратного продукта позволит реализовать коммерческий проект, по финансовой модели которого средний доход с 1 автомата составит 120 тысяч рублей в месяц, следовательно, 1 440 000 рублей в год, при рентабельности до 50% в сезон или 25% за год.</w:t>
      </w:r>
    </w:p>
    <w:p w:rsidR="00557272" w:rsidRDefault="00557272">
      <w:pPr>
        <w:pStyle w:val="a1"/>
      </w:pPr>
      <w:r>
        <w:t>Бизнес-модель заключается в создании нескольких тарифов, при этом себестоимость одной покупки составляет 56 рублей. Средний чек - двести рублей. При этом точкой безубыточности будет продажа 12 пледов в день на один автомат, а рассчитываемое среднее количество покупок 22.</w:t>
      </w:r>
    </w:p>
    <w:p w:rsidR="00557272" w:rsidRDefault="00557272">
      <w:pPr>
        <w:pStyle w:val="a1"/>
      </w:pPr>
      <w:r>
        <w:t>Оценка рынка: TAM составляет 20 млрд рублей в год, SAM - 2 млрд рублей, SOM - 1 млрд рублей.</w:t>
      </w:r>
    </w:p>
    <w:p w:rsidR="00557272" w:rsidRDefault="00557272">
      <w:pPr>
        <w:pStyle w:val="12"/>
      </w:pPr>
      <w:bookmarkStart w:id="28" w:name="стадии-и-этапы-разработки"/>
      <w:bookmarkStart w:id="29" w:name="_Toc152456718"/>
      <w:r>
        <w:lastRenderedPageBreak/>
        <w:t>Стадии и этапы разработки</w:t>
      </w:r>
      <w:bookmarkEnd w:id="28"/>
      <w:bookmarkEnd w:id="29"/>
    </w:p>
    <w:p w:rsidR="00557272" w:rsidRDefault="00557272" w:rsidP="00557272">
      <w:pPr>
        <w:pStyle w:val="a1"/>
      </w:pPr>
      <w:r>
        <w:t>Ниже представлена иерархическая структура выполняемых работ.</w:t>
      </w:r>
    </w:p>
    <w:p w:rsidR="00557272" w:rsidRDefault="00557272">
      <w:pPr>
        <w:pStyle w:val="a1"/>
      </w:pPr>
      <w:r>
        <w:rPr>
          <w:b/>
        </w:rPr>
        <w:t>ВСТАВИТЬ ИЕРАРХИЧЕСКУЮ СТРУКТУРУ РАБОТ УБРАВ ПЕРВЫЙ И ПОСЛЕДНИЙ ПУНКТЫ</w:t>
      </w:r>
    </w:p>
    <w:p w:rsidR="00557272" w:rsidRDefault="00557272">
      <w:pPr>
        <w:pStyle w:val="12"/>
      </w:pPr>
      <w:bookmarkStart w:id="30" w:name="порядок-контроля-и-приемки"/>
      <w:bookmarkStart w:id="31" w:name="_Toc152456719"/>
      <w:r>
        <w:lastRenderedPageBreak/>
        <w:t>Порядок контроля и приемки</w:t>
      </w:r>
      <w:bookmarkEnd w:id="30"/>
      <w:bookmarkEnd w:id="31"/>
    </w:p>
    <w:p w:rsidR="00557272" w:rsidRDefault="00557272" w:rsidP="00557272">
      <w:pPr>
        <w:pStyle w:val="a1"/>
      </w:pPr>
      <w:r>
        <w:t>Будут проведены следующие виды испытаний программной системы:</w:t>
      </w:r>
    </w:p>
    <w:p w:rsidR="00557272" w:rsidRDefault="00557272" w:rsidP="00557272">
      <w:pPr>
        <w:numPr>
          <w:ilvl w:val="0"/>
          <w:numId w:val="33"/>
        </w:numPr>
      </w:pPr>
      <w:r>
        <w:t>Тестирование на различных конфигурациях - проверка работоспособности информационной системы при внедрении отдельных компонентов в условиях всех реализуемых заказчиком конфигураций аппаратных и программных ресурсов.</w:t>
      </w:r>
    </w:p>
    <w:p w:rsidR="00557272" w:rsidRDefault="00557272" w:rsidP="00557272">
      <w:pPr>
        <w:numPr>
          <w:ilvl w:val="0"/>
          <w:numId w:val="33"/>
        </w:numPr>
      </w:pPr>
      <w:r>
        <w:t>Приемочное тестирование - проверка всех функциональных возможностей в рамках тестовой эксплуатации.</w:t>
      </w:r>
    </w:p>
    <w:p w:rsidR="00557272" w:rsidRDefault="00557272" w:rsidP="00557272">
      <w:pPr>
        <w:pStyle w:val="a1"/>
      </w:pPr>
      <w:r>
        <w:t>Общие требования к приемке работы:</w:t>
      </w:r>
    </w:p>
    <w:p w:rsidR="00557272" w:rsidRDefault="00557272" w:rsidP="00557272">
      <w:pPr>
        <w:numPr>
          <w:ilvl w:val="0"/>
          <w:numId w:val="33"/>
        </w:numPr>
      </w:pPr>
      <w:r>
        <w:t>Проведение предварительных испытаний программной системы.</w:t>
      </w:r>
    </w:p>
    <w:p w:rsidR="00557272" w:rsidRDefault="00557272" w:rsidP="00557272">
      <w:pPr>
        <w:numPr>
          <w:ilvl w:val="0"/>
          <w:numId w:val="33"/>
        </w:numPr>
      </w:pPr>
      <w:r>
        <w:t>Фиксирование выявленных неполадок.</w:t>
      </w:r>
    </w:p>
    <w:p w:rsidR="00557272" w:rsidRDefault="00557272" w:rsidP="00557272">
      <w:pPr>
        <w:numPr>
          <w:ilvl w:val="0"/>
          <w:numId w:val="33"/>
        </w:numPr>
      </w:pPr>
      <w:r>
        <w:t>Устранение выявленных неполадок.</w:t>
      </w:r>
    </w:p>
    <w:p w:rsidR="00557272" w:rsidRDefault="00557272" w:rsidP="00557272">
      <w:pPr>
        <w:numPr>
          <w:ilvl w:val="0"/>
          <w:numId w:val="33"/>
        </w:numPr>
      </w:pPr>
      <w:r>
        <w:t>Проведение опытной эксплуатации.</w:t>
      </w:r>
    </w:p>
    <w:p w:rsidR="00557272" w:rsidRDefault="00557272" w:rsidP="00557272">
      <w:pPr>
        <w:numPr>
          <w:ilvl w:val="0"/>
          <w:numId w:val="33"/>
        </w:numPr>
      </w:pPr>
      <w:r>
        <w:t>Фиксирование выявленных неполадок.</w:t>
      </w:r>
    </w:p>
    <w:p w:rsidR="00557272" w:rsidRDefault="00557272" w:rsidP="00557272">
      <w:pPr>
        <w:numPr>
          <w:ilvl w:val="0"/>
          <w:numId w:val="33"/>
        </w:numPr>
      </w:pPr>
      <w:r>
        <w:t>Устранение выявленных неполадок.</w:t>
      </w:r>
    </w:p>
    <w:p w:rsidR="00557272" w:rsidRDefault="00557272" w:rsidP="00557272">
      <w:pPr>
        <w:pStyle w:val="UnnumberedHeading1"/>
      </w:pPr>
      <w:bookmarkStart w:id="32" w:name="sec:app-a"/>
      <w:bookmarkStart w:id="33" w:name="_Toc152456720"/>
      <w:r>
        <w:rPr>
          <w:rStyle w:val="AppendixHeadingOne"/>
        </w:rPr>
        <w:lastRenderedPageBreak/>
        <w:t>ПРИЛОЖЕНИЕ А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клиентом коммерческого проекта</w:t>
      </w:r>
      <w:bookmarkEnd w:id="32"/>
      <w:bookmarkEnd w:id="33"/>
    </w:p>
    <w:p w:rsidR="00557272" w:rsidRDefault="00557272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930900" cy="5765519"/>
            <wp:effectExtent l="0" t="0" r="0" b="0"/>
            <wp:docPr id="1" name="Picture" descr="Рисунок A.1 – Диаграмма прецедентов, описывающая взаимодействие с системой клиентом коммерческого проек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клиентов.png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76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72" w:rsidRDefault="00557272">
      <w:pPr>
        <w:pStyle w:val="ImageCaption"/>
      </w:pPr>
      <w:r>
        <w:t>Рисунок A.1 – Диаграмма прецедентов, описывающая взаимодействие с системой клиентом коммерческого проекта</w:t>
      </w:r>
    </w:p>
    <w:p w:rsidR="00557272" w:rsidRDefault="00557272" w:rsidP="00557272">
      <w:pPr>
        <w:pStyle w:val="UnnumberedHeading1"/>
      </w:pPr>
      <w:bookmarkStart w:id="34" w:name="sec:app-b"/>
      <w:bookmarkStart w:id="35" w:name="_Toc152456721"/>
      <w:r>
        <w:rPr>
          <w:rStyle w:val="AppendixHeadingOne"/>
        </w:rPr>
        <w:lastRenderedPageBreak/>
        <w:t>ПРИЛОЖЕНИЕ Б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специалистом технического обслуживания</w:t>
      </w:r>
      <w:bookmarkEnd w:id="34"/>
      <w:bookmarkEnd w:id="35"/>
    </w:p>
    <w:p w:rsidR="00557272" w:rsidRDefault="00557272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5930900" cy="2862602"/>
            <wp:effectExtent l="0" t="0" r="0" b="0"/>
            <wp:docPr id="2" name="Picture" descr="Рисунок Б.1 – Диаграмма прецедентов, описывающая взаимодействие с системой специалистом технического обслужи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тех.%20обслуживания.png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62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72" w:rsidRDefault="00557272">
      <w:pPr>
        <w:pStyle w:val="ImageCaption"/>
      </w:pPr>
      <w:r>
        <w:t>Рисунок Б.1 – Диаграмма прецедентов, описывающая взаимодействие с системой специалистом технического обслуживания</w:t>
      </w:r>
    </w:p>
    <w:p w:rsidR="00557272" w:rsidRDefault="00557272" w:rsidP="00557272">
      <w:pPr>
        <w:pStyle w:val="UnnumberedHeading1"/>
      </w:pPr>
      <w:bookmarkStart w:id="36" w:name="sec:app-c"/>
      <w:bookmarkStart w:id="37" w:name="_Toc152456722"/>
      <w:r>
        <w:rPr>
          <w:rStyle w:val="AppendixHeadingOne"/>
        </w:rPr>
        <w:lastRenderedPageBreak/>
        <w:t>ПРИЛОЖЕНИЕ В</w:t>
      </w:r>
      <w:r>
        <w:br/>
      </w:r>
      <w:r>
        <w:rPr>
          <w:rStyle w:val="AppendixHeadingOne"/>
          <w:b/>
        </w:rPr>
        <w:t>Диаграмма прецедентов, описывающая взаимодействие с системой аналитиком и системным администратором</w:t>
      </w:r>
      <w:bookmarkEnd w:id="36"/>
      <w:bookmarkEnd w:id="37"/>
    </w:p>
    <w:p w:rsidR="00557272" w:rsidRDefault="00557272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3542160" cy="2879999"/>
            <wp:effectExtent l="0" t="0" r="0" b="0"/>
            <wp:docPr id="3" name="Picture" descr="Рисунок В.1 – Диаграмма прецедентов, описывающая взаимодействие с системой аналитиком и системным администратор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t%20a%20blanket%20IT-Use%20case%20для%20аналитиков.png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160" cy="28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2C" w:rsidRPr="000F05ED" w:rsidRDefault="00557272" w:rsidP="00557272">
      <w:pPr>
        <w:pStyle w:val="ImageCaption"/>
        <w:rPr>
          <w:noProof/>
          <w:szCs w:val="26"/>
        </w:rPr>
      </w:pPr>
      <w:r>
        <w:t>Рисунок В.1 – Диаграмма прецедентов, описывающая взаимодействие с системой аналитиком и системным администратором</w:t>
      </w:r>
    </w:p>
    <w:sectPr w:rsidR="0089722C" w:rsidRPr="000F05ED" w:rsidSect="00B2733D">
      <w:footerReference w:type="default" r:id="rId247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7F5" w:rsidRDefault="003D67F5">
      <w:r>
        <w:separator/>
      </w:r>
    </w:p>
    <w:p w:rsidR="003D67F5" w:rsidRDefault="003D67F5"/>
  </w:endnote>
  <w:endnote w:type="continuationSeparator" w:id="0">
    <w:p w:rsidR="003D67F5" w:rsidRDefault="003D67F5">
      <w:r>
        <w:continuationSeparator/>
      </w:r>
    </w:p>
    <w:p w:rsidR="003D67F5" w:rsidRDefault="003D6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256EB4D9-147D-49EC-A079-158CF4FDFBFC}"/>
    <w:embedBold r:id="rId2" w:fontKey="{743FD2EC-CC3F-48F1-95CE-593DD1223761}"/>
    <w:embedItalic r:id="rId3" w:fontKey="{97CB0EC4-69D1-4249-A44E-7E10B8227C35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54D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7F5" w:rsidRDefault="003D67F5">
      <w:r>
        <w:separator/>
      </w:r>
    </w:p>
    <w:p w:rsidR="003D67F5" w:rsidRDefault="003D67F5"/>
  </w:footnote>
  <w:footnote w:type="continuationSeparator" w:id="0">
    <w:p w:rsidR="003D67F5" w:rsidRDefault="003D67F5">
      <w:r>
        <w:continuationSeparator/>
      </w:r>
    </w:p>
    <w:p w:rsidR="003D67F5" w:rsidRDefault="003D67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B1A239A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8F94B0B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4176C21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9928FB4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325A290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740EDCC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5C22FA8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7E96CF4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EA8A73D2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7B725AC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E9A4E94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80F4B5C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7B46CD00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515EE282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10EC7606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8F86A1A6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0B484D32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32486AA8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52B45532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950EE05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AE401"/>
    <w:multiLevelType w:val="multilevel"/>
    <w:tmpl w:val="BAAE322E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9F555CB"/>
    <w:multiLevelType w:val="multilevel"/>
    <w:tmpl w:val="37BC9CC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AAC1AC1"/>
    <w:multiLevelType w:val="multilevel"/>
    <w:tmpl w:val="6316C2C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6C2F0ABB"/>
    <w:multiLevelType w:val="multilevel"/>
    <w:tmpl w:val="4EE40B38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20"/>
  </w:num>
  <w:num w:numId="3">
    <w:abstractNumId w:val="23"/>
  </w:num>
  <w:num w:numId="4">
    <w:abstractNumId w:val="24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21"/>
  </w:num>
  <w:num w:numId="33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054D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67F5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57272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072E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1438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1135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B4943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  <w:style w:type="character" w:customStyle="1" w:styleId="UnnumberedHeadingOneNoTOC">
    <w:name w:val="UnnumberedHeadingOneNoTOC"/>
    <w:rsid w:val="00557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247" Type="http://schemas.openxmlformats.org/officeDocument/2006/relationships/footer" Target="footer1.xml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3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248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249" Type="http://schemas.openxmlformats.org/officeDocument/2006/relationships/theme" Target="theme/theme1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73.png"/><Relationship Id="rId210" Type="http://schemas.openxmlformats.org/officeDocument/2006/relationships/image" Target="media/image20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image" Target="media/image237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image" Target="media/image238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image" Target="media/image239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679FF-510C-40D2-8809-AB900901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18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15556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4</cp:revision>
  <cp:lastPrinted>2023-12-02T19:43:00Z</cp:lastPrinted>
  <dcterms:created xsi:type="dcterms:W3CDTF">2023-12-02T19:43:00Z</dcterms:created>
  <dcterms:modified xsi:type="dcterms:W3CDTF">2023-12-02T19:43:00Z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
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BE03" w14:textId="77777777" w:rsidR="00C51438" w:rsidRPr="000310B9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szCs w:val="24"/>
          <w:lang w:eastAsia="en-US"/>
        </w:rPr>
      </w:pPr>
      <w:r w:rsidRPr="000310B9">
        <w:rPr>
          <w:szCs w:val="24"/>
          <w:lang w:eastAsia="en-US"/>
        </w:rPr>
        <w:t>УТВЕРЖДЕНО</w:t>
      </w:r>
    </w:p>
    <w:p w14:paraId="4B9E7FE3" w14:textId="77777777" w:rsidR="00C51438" w:rsidRPr="000310B9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sz w:val="25"/>
          <w:szCs w:val="24"/>
          <w:lang w:eastAsia="en-US"/>
        </w:rPr>
      </w:pPr>
    </w:p>
    <w:p w14:paraId="1A9CF89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12FA6E0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0"/>
          <w:szCs w:val="22"/>
          <w:lang w:eastAsia="en-US"/>
        </w:rPr>
      </w:pPr>
    </w:p>
    <w:p w14:paraId="2C5B2DC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40F8DA9A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25E72A9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sz w:val="22"/>
          <w:szCs w:val="24"/>
          <w:lang w:eastAsia="en-US"/>
        </w:rPr>
      </w:pPr>
    </w:p>
    <w:p w14:paraId="30592112" w14:textId="631B8B3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ПРОГРАММН</w:t>
      </w:r>
      <w:r w:rsidR="000310B9" w:rsidRPr="000310B9">
        <w:rPr>
          <w:szCs w:val="24"/>
          <w:lang w:eastAsia="en-US"/>
        </w:rPr>
        <w:t>О-АППАРАТНЫЙ</w:t>
      </w:r>
      <w:r w:rsidRPr="000310B9">
        <w:rPr>
          <w:szCs w:val="24"/>
          <w:lang w:eastAsia="en-US"/>
        </w:rPr>
        <w:t xml:space="preserve"> ПРОДУКТ ДЛЯ</w:t>
      </w:r>
    </w:p>
    <w:p w14:paraId="665676F2" w14:textId="77777777" w:rsidR="00C51438" w:rsidRPr="000310B9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ОБЕСПЕЧЕНИЯ РАБОТЫ СИСТЕМЫ ВЕНДИНГОВЫХ</w:t>
      </w:r>
    </w:p>
    <w:p w14:paraId="7FE845ED" w14:textId="538863C4" w:rsidR="00C51438" w:rsidRPr="000310B9" w:rsidRDefault="00C51438" w:rsidP="000310B9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 xml:space="preserve">АППАРАТОВ ДЛЯ КРАТКОСРОЧНОЙ </w:t>
      </w:r>
      <w:r w:rsidR="000310B9" w:rsidRPr="000310B9">
        <w:rPr>
          <w:szCs w:val="24"/>
          <w:lang w:eastAsia="en-US"/>
        </w:rPr>
        <w:t>АРЕНДЫ</w:t>
      </w:r>
    </w:p>
    <w:p w14:paraId="0CCFA09E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sz w:val="25"/>
          <w:szCs w:val="24"/>
          <w:lang w:eastAsia="en-US"/>
        </w:rPr>
      </w:pPr>
    </w:p>
    <w:p w14:paraId="14518945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  <w:r w:rsidRPr="000310B9">
        <w:rPr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0D0B33" wp14:editId="6D739D96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E9CE9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 w:rsidRPr="000310B9">
        <w:rPr>
          <w:b/>
          <w:bCs/>
          <w:sz w:val="27"/>
          <w:szCs w:val="27"/>
          <w:lang w:eastAsia="en-US"/>
        </w:rPr>
        <w:t>Техническое задание</w:t>
      </w:r>
      <w:r w:rsidRPr="000310B9">
        <w:rPr>
          <w:b/>
          <w:bCs/>
          <w:spacing w:val="1"/>
          <w:sz w:val="27"/>
          <w:szCs w:val="27"/>
          <w:lang w:eastAsia="en-US"/>
        </w:rPr>
        <w:t xml:space="preserve"> </w:t>
      </w:r>
    </w:p>
    <w:p w14:paraId="170BD49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3BE67081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1276D6B0" w14:textId="77777777" w:rsidR="00C51438" w:rsidRPr="000310B9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b/>
          <w:bCs/>
          <w:sz w:val="27"/>
          <w:szCs w:val="27"/>
          <w:lang w:eastAsia="en-US"/>
        </w:rPr>
      </w:pPr>
    </w:p>
    <w:p w14:paraId="7416DEE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C7209E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F2AF9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24646E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D1B2E6F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6D157B4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81E6623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71412D12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C6AFC01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F52A4E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008E0DF7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64BA657D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5DD4656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3843AC96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1740D3DB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2D0C3879" w14:textId="77777777" w:rsidR="00C51438" w:rsidRPr="000310B9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b/>
          <w:sz w:val="20"/>
          <w:szCs w:val="24"/>
          <w:lang w:eastAsia="en-US"/>
        </w:rPr>
      </w:pPr>
    </w:p>
    <w:p w14:paraId="48DF5179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456ECA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14B82170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76E7884C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2B64B7CF" w14:textId="77777777" w:rsidR="00C51438" w:rsidRPr="000310B9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b/>
          <w:sz w:val="23"/>
          <w:szCs w:val="24"/>
          <w:lang w:eastAsia="en-US"/>
        </w:rPr>
      </w:pPr>
    </w:p>
    <w:p w14:paraId="3A381086" w14:textId="356B16C2" w:rsidR="00C91135" w:rsidRPr="000310B9" w:rsidRDefault="00C51438" w:rsidP="000310B9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szCs w:val="24"/>
          <w:lang w:eastAsia="en-US"/>
        </w:rPr>
      </w:pPr>
      <w:r w:rsidRPr="000310B9">
        <w:rPr>
          <w:szCs w:val="24"/>
          <w:lang w:eastAsia="en-US"/>
        </w:rPr>
        <w:t>202</w:t>
      </w:r>
      <w:r w:rsidR="000310B9" w:rsidRPr="000310B9">
        <w:rPr>
          <w:szCs w:val="24"/>
          <w:lang w:eastAsia="en-US"/>
        </w:rPr>
        <w:t>4</w:t>
      </w:r>
    </w:p>
    <w:p w14:paraId="13DEC411" w14:textId="77777777" w:rsidR="00C51438" w:rsidRPr="000310B9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sz w:val="17"/>
          <w:szCs w:val="24"/>
          <w:lang w:eastAsia="en-US"/>
        </w:rPr>
      </w:pPr>
      <w:r w:rsidRPr="000310B9">
        <w:rPr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77164D4" wp14:editId="2435CAB2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B8B4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14:paraId="64147C6B" w14:textId="77777777" w:rsidR="00C51438" w:rsidRPr="000310B9" w:rsidRDefault="00C51438">
      <w:pPr>
        <w:spacing w:before="0" w:line="240" w:lineRule="auto"/>
        <w:jc w:val="left"/>
        <w:rPr>
          <w:noProof/>
          <w:szCs w:val="26"/>
        </w:rPr>
      </w:pPr>
      <w:r w:rsidRPr="000310B9">
        <w:rPr>
          <w:noProof/>
          <w:szCs w:val="26"/>
        </w:rPr>
        <w:br w:type="page"/>
      </w:r>
    </w:p>
    <w:p w14:paraId="00F5F036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244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079F" w14:textId="77777777" w:rsidR="00970C2D" w:rsidRDefault="00970C2D">
      <w:r>
        <w:separator/>
      </w:r>
    </w:p>
    <w:p w14:paraId="5D623EE5" w14:textId="77777777" w:rsidR="00970C2D" w:rsidRDefault="00970C2D"/>
  </w:endnote>
  <w:endnote w:type="continuationSeparator" w:id="0">
    <w:p w14:paraId="17BD6E9B" w14:textId="77777777" w:rsidR="00970C2D" w:rsidRDefault="00970C2D">
      <w:r>
        <w:continuationSeparator/>
      </w:r>
    </w:p>
    <w:p w14:paraId="5948F7A4" w14:textId="77777777" w:rsidR="00970C2D" w:rsidRDefault="00970C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47EEFA3B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1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A488" w14:textId="77777777" w:rsidR="00970C2D" w:rsidRDefault="00970C2D">
      <w:r>
        <w:separator/>
      </w:r>
    </w:p>
    <w:p w14:paraId="3223D3D1" w14:textId="77777777" w:rsidR="00970C2D" w:rsidRDefault="00970C2D"/>
  </w:footnote>
  <w:footnote w:type="continuationSeparator" w:id="0">
    <w:p w14:paraId="45BC03AB" w14:textId="77777777" w:rsidR="00970C2D" w:rsidRDefault="00970C2D">
      <w:r>
        <w:continuationSeparator/>
      </w:r>
    </w:p>
    <w:p w14:paraId="58E59C33" w14:textId="77777777" w:rsidR="00970C2D" w:rsidRDefault="00970C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10B9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0C2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7EC4DA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image" Target="media/image162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footer" Target="foot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fontTable" Target="fontTable.xm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theme" Target="theme/theme1.xml"/><Relationship Id="rId106" Type="http://schemas.openxmlformats.org/officeDocument/2006/relationships/image" Target="media/image99.png"/><Relationship Id="rId127" Type="http://schemas.openxmlformats.org/officeDocument/2006/relationships/image" Target="media/image1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58F94-9F73-4FCD-B326-935B485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645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191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182</cp:revision>
  <cp:lastPrinted>2018-01-25T10:32:00Z</cp:lastPrinted>
  <dcterms:created xsi:type="dcterms:W3CDTF">2018-01-22T12:50:00Z</dcterms:created>
  <dcterms:modified xsi:type="dcterms:W3CDTF">2024-03-10T19:43:00Z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